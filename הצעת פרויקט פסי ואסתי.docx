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DBFD4" w14:textId="77777777" w:rsidR="00050A30" w:rsidRPr="00150322" w:rsidRDefault="00050A30">
      <w:pPr>
        <w:ind w:left="3"/>
        <w:jc w:val="right"/>
        <w:rPr>
          <w:rFonts w:asciiTheme="minorHAnsi" w:hAnsiTheme="minorHAnsi" w:cstheme="minorHAnsi"/>
          <w:rtl/>
        </w:rPr>
      </w:pPr>
    </w:p>
    <w:p w14:paraId="67E4F2B8" w14:textId="77777777" w:rsidR="00050A30" w:rsidRPr="00150322" w:rsidRDefault="00050A30" w:rsidP="000E261B">
      <w:pPr>
        <w:rPr>
          <w:rFonts w:asciiTheme="minorHAnsi" w:hAnsiTheme="minorHAnsi" w:cstheme="minorHAnsi"/>
          <w:rtl/>
        </w:rPr>
      </w:pPr>
    </w:p>
    <w:p w14:paraId="55405A5A" w14:textId="77777777" w:rsidR="00825414" w:rsidRPr="00150322" w:rsidRDefault="00825414" w:rsidP="000E261B">
      <w:pPr>
        <w:rPr>
          <w:rFonts w:asciiTheme="minorHAnsi" w:hAnsiTheme="minorHAnsi" w:cstheme="minorHAnsi"/>
          <w:rtl/>
        </w:rPr>
      </w:pPr>
    </w:p>
    <w:p w14:paraId="20D722E9" w14:textId="77777777" w:rsidR="00825414" w:rsidRPr="00150322" w:rsidRDefault="00825414" w:rsidP="000E261B">
      <w:pPr>
        <w:pStyle w:val="1"/>
        <w:rPr>
          <w:rFonts w:asciiTheme="minorHAnsi" w:hAnsiTheme="minorHAnsi" w:cstheme="minorHAnsi"/>
          <w:sz w:val="24"/>
          <w:szCs w:val="24"/>
          <w:rtl/>
        </w:rPr>
      </w:pPr>
    </w:p>
    <w:p w14:paraId="786313EA" w14:textId="77777777" w:rsidR="00825414" w:rsidRPr="00150322" w:rsidRDefault="00825414" w:rsidP="000E261B">
      <w:pPr>
        <w:pStyle w:val="1"/>
        <w:rPr>
          <w:rFonts w:asciiTheme="minorHAnsi" w:hAnsiTheme="minorHAnsi" w:cstheme="minorHAnsi"/>
          <w:sz w:val="24"/>
          <w:szCs w:val="24"/>
          <w:rtl/>
        </w:rPr>
      </w:pPr>
    </w:p>
    <w:p w14:paraId="0BFFFEF5" w14:textId="77777777" w:rsidR="00392ADE" w:rsidRPr="00150322" w:rsidRDefault="00392ADE" w:rsidP="000E261B">
      <w:pPr>
        <w:pStyle w:val="1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הצעה לפרויקט גמר</w:t>
      </w:r>
    </w:p>
    <w:p w14:paraId="76E4B5B9" w14:textId="77777777" w:rsidR="00C92B12" w:rsidRPr="00150322" w:rsidRDefault="00C92B12">
      <w:pPr>
        <w:ind w:left="3"/>
        <w:rPr>
          <w:rFonts w:asciiTheme="minorHAnsi" w:hAnsiTheme="minorHAnsi" w:cstheme="minorHAnsi"/>
          <w:rtl/>
        </w:rPr>
      </w:pPr>
    </w:p>
    <w:p w14:paraId="3F1C674E" w14:textId="77777777" w:rsidR="00392ADE" w:rsidRPr="00150322" w:rsidRDefault="00392ADE">
      <w:pPr>
        <w:ind w:left="3"/>
        <w:rPr>
          <w:rFonts w:asciiTheme="minorHAnsi" w:hAnsiTheme="minorHAnsi" w:cstheme="minorHAnsi"/>
          <w:rtl/>
        </w:rPr>
      </w:pPr>
    </w:p>
    <w:p w14:paraId="3FB3E0CB" w14:textId="77777777" w:rsidR="00392ADE" w:rsidRPr="00150322" w:rsidRDefault="00392ADE" w:rsidP="000E261B">
      <w:pPr>
        <w:pStyle w:val="2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פרטי הסטודנט</w:t>
      </w:r>
    </w:p>
    <w:p w14:paraId="72C3B431" w14:textId="77777777" w:rsidR="00392ADE" w:rsidRPr="00150322" w:rsidRDefault="00392ADE">
      <w:pPr>
        <w:ind w:left="3"/>
        <w:rPr>
          <w:rFonts w:asciiTheme="minorHAnsi" w:hAnsiTheme="minorHAnsi" w:cstheme="minorHAnsi"/>
          <w:rtl/>
        </w:rPr>
      </w:pPr>
    </w:p>
    <w:tbl>
      <w:tblPr>
        <w:bidiVisual/>
        <w:tblW w:w="9360" w:type="dxa"/>
        <w:tblInd w:w="-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טבלה למילוי פרטי הסטודנט"/>
      </w:tblPr>
      <w:tblGrid>
        <w:gridCol w:w="2700"/>
        <w:gridCol w:w="1800"/>
        <w:gridCol w:w="1620"/>
        <w:gridCol w:w="1440"/>
        <w:gridCol w:w="1800"/>
      </w:tblGrid>
      <w:tr w:rsidR="00392ADE" w:rsidRPr="00150322" w14:paraId="2DD82941" w14:textId="77777777" w:rsidTr="00A7032A">
        <w:tc>
          <w:tcPr>
            <w:tcW w:w="2700" w:type="dxa"/>
          </w:tcPr>
          <w:p w14:paraId="58E4C3F2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 xml:space="preserve">שם הסטודנט </w:t>
            </w:r>
          </w:p>
        </w:tc>
        <w:tc>
          <w:tcPr>
            <w:tcW w:w="1800" w:type="dxa"/>
          </w:tcPr>
          <w:p w14:paraId="5B3DF666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ת.ז. 9 ספרות</w:t>
            </w:r>
          </w:p>
        </w:tc>
        <w:tc>
          <w:tcPr>
            <w:tcW w:w="1620" w:type="dxa"/>
          </w:tcPr>
          <w:p w14:paraId="73229EF0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כתובת</w:t>
            </w:r>
          </w:p>
        </w:tc>
        <w:tc>
          <w:tcPr>
            <w:tcW w:w="1440" w:type="dxa"/>
          </w:tcPr>
          <w:p w14:paraId="12384F02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טלפון נייד</w:t>
            </w:r>
          </w:p>
        </w:tc>
        <w:tc>
          <w:tcPr>
            <w:tcW w:w="1800" w:type="dxa"/>
          </w:tcPr>
          <w:p w14:paraId="153BAFE9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תאריך סיום הלימודים</w:t>
            </w:r>
          </w:p>
        </w:tc>
      </w:tr>
      <w:tr w:rsidR="00392ADE" w:rsidRPr="00150322" w14:paraId="1438E8F8" w14:textId="77777777" w:rsidTr="00A7032A">
        <w:tc>
          <w:tcPr>
            <w:tcW w:w="2700" w:type="dxa"/>
          </w:tcPr>
          <w:p w14:paraId="58B37183" w14:textId="683BD773" w:rsidR="00392ADE" w:rsidRPr="00150322" w:rsidRDefault="00B71B60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פסיה אפשטיין</w:t>
            </w:r>
          </w:p>
          <w:p w14:paraId="771692B1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1800" w:type="dxa"/>
          </w:tcPr>
          <w:p w14:paraId="380683EA" w14:textId="118C70A1" w:rsidR="00392ADE" w:rsidRPr="00150322" w:rsidRDefault="00B71B60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315175125</w:t>
            </w:r>
          </w:p>
        </w:tc>
        <w:tc>
          <w:tcPr>
            <w:tcW w:w="1620" w:type="dxa"/>
          </w:tcPr>
          <w:p w14:paraId="6CFF8C56" w14:textId="58882D1C" w:rsidR="00392ADE" w:rsidRPr="00150322" w:rsidRDefault="00B71B60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בעל הנס 20</w:t>
            </w:r>
            <w:r w:rsidR="0093117F" w:rsidRPr="00150322">
              <w:rPr>
                <w:rFonts w:asciiTheme="minorHAnsi" w:hAnsiTheme="minorHAnsi" w:cstheme="minorHAnsi"/>
                <w:rtl/>
              </w:rPr>
              <w:t>אשדוד</w:t>
            </w:r>
          </w:p>
        </w:tc>
        <w:tc>
          <w:tcPr>
            <w:tcW w:w="1440" w:type="dxa"/>
          </w:tcPr>
          <w:p w14:paraId="22B7A166" w14:textId="4A926AC9" w:rsidR="00392ADE" w:rsidRPr="00150322" w:rsidRDefault="00B71B60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0583245841</w:t>
            </w:r>
          </w:p>
        </w:tc>
        <w:tc>
          <w:tcPr>
            <w:tcW w:w="1800" w:type="dxa"/>
          </w:tcPr>
          <w:p w14:paraId="79B79E18" w14:textId="77777777" w:rsidR="00392ADE" w:rsidRPr="00150322" w:rsidRDefault="0093117F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יוני 2020</w:t>
            </w:r>
          </w:p>
        </w:tc>
      </w:tr>
      <w:tr w:rsidR="00330F17" w:rsidRPr="00150322" w14:paraId="272C45ED" w14:textId="77777777" w:rsidTr="00330F17">
        <w:trPr>
          <w:trHeight w:val="620"/>
        </w:trPr>
        <w:tc>
          <w:tcPr>
            <w:tcW w:w="2700" w:type="dxa"/>
          </w:tcPr>
          <w:p w14:paraId="664E3B72" w14:textId="230B7614" w:rsidR="00330F17" w:rsidRPr="00150322" w:rsidRDefault="00B71B60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אסתר פרידברג</w:t>
            </w:r>
          </w:p>
        </w:tc>
        <w:tc>
          <w:tcPr>
            <w:tcW w:w="1800" w:type="dxa"/>
          </w:tcPr>
          <w:p w14:paraId="624B7DF2" w14:textId="475DC3ED" w:rsidR="00330F17" w:rsidRPr="00150322" w:rsidRDefault="001F7EF7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315172270</w:t>
            </w:r>
          </w:p>
        </w:tc>
        <w:tc>
          <w:tcPr>
            <w:tcW w:w="1620" w:type="dxa"/>
          </w:tcPr>
          <w:p w14:paraId="052B9E96" w14:textId="2A2E254D" w:rsidR="00330F17" w:rsidRPr="00150322" w:rsidRDefault="001F7EF7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 xml:space="preserve">עקביא בן מהללאל 11 </w:t>
            </w:r>
            <w:r w:rsidR="00B71B60" w:rsidRPr="00150322">
              <w:rPr>
                <w:rFonts w:asciiTheme="minorHAnsi" w:hAnsiTheme="minorHAnsi" w:cstheme="minorHAnsi"/>
                <w:rtl/>
              </w:rPr>
              <w:t>אשדוד</w:t>
            </w:r>
          </w:p>
        </w:tc>
        <w:tc>
          <w:tcPr>
            <w:tcW w:w="1440" w:type="dxa"/>
          </w:tcPr>
          <w:p w14:paraId="756F82A8" w14:textId="5D5C1DEB" w:rsidR="00330F17" w:rsidRPr="00150322" w:rsidRDefault="00B71B60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0556784985</w:t>
            </w:r>
          </w:p>
        </w:tc>
        <w:tc>
          <w:tcPr>
            <w:tcW w:w="1800" w:type="dxa"/>
          </w:tcPr>
          <w:p w14:paraId="51F460A4" w14:textId="77777777" w:rsidR="00330F17" w:rsidRPr="00150322" w:rsidRDefault="0093117F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יוני 2020</w:t>
            </w:r>
          </w:p>
        </w:tc>
      </w:tr>
    </w:tbl>
    <w:p w14:paraId="68836079" w14:textId="77777777" w:rsidR="00392ADE" w:rsidRPr="00150322" w:rsidRDefault="00392ADE">
      <w:pPr>
        <w:ind w:left="3"/>
        <w:rPr>
          <w:rFonts w:asciiTheme="minorHAnsi" w:hAnsiTheme="minorHAnsi" w:cstheme="minorHAnsi"/>
          <w:rtl/>
        </w:rPr>
      </w:pPr>
    </w:p>
    <w:p w14:paraId="1318F7D3" w14:textId="77777777" w:rsidR="00330F17" w:rsidRPr="00150322" w:rsidRDefault="00330F17" w:rsidP="00330F17">
      <w:pPr>
        <w:ind w:left="343"/>
        <w:rPr>
          <w:rFonts w:asciiTheme="minorHAnsi" w:hAnsiTheme="minorHAnsi" w:cstheme="minorHAnsi"/>
          <w:rtl/>
        </w:rPr>
      </w:pPr>
    </w:p>
    <w:p w14:paraId="3FE8026A" w14:textId="77777777" w:rsidR="00392ADE" w:rsidRPr="00150322" w:rsidRDefault="00392ADE" w:rsidP="00330F17">
      <w:pPr>
        <w:ind w:left="343"/>
        <w:rPr>
          <w:rFonts w:asciiTheme="minorHAnsi" w:hAnsiTheme="minorHAnsi" w:cstheme="minorHAnsi"/>
          <w:b/>
          <w:bCs/>
          <w:u w:val="single"/>
          <w:rtl/>
        </w:rPr>
      </w:pPr>
      <w:r w:rsidRPr="00150322">
        <w:rPr>
          <w:rFonts w:asciiTheme="minorHAnsi" w:hAnsiTheme="minorHAnsi" w:cstheme="minorHAnsi"/>
          <w:rtl/>
        </w:rPr>
        <w:t xml:space="preserve">שם המכללה  </w:t>
      </w:r>
      <w:r w:rsidR="00330F17" w:rsidRPr="00150322">
        <w:rPr>
          <w:rFonts w:asciiTheme="minorHAnsi" w:hAnsiTheme="minorHAnsi" w:cstheme="minorHAnsi"/>
          <w:rtl/>
        </w:rPr>
        <w:t xml:space="preserve">  </w:t>
      </w:r>
      <w:r w:rsidR="00330F17" w:rsidRPr="00150322">
        <w:rPr>
          <w:rFonts w:asciiTheme="minorHAnsi" w:hAnsiTheme="minorHAnsi" w:cstheme="minorHAnsi"/>
          <w:b/>
          <w:bCs/>
          <w:u w:val="single"/>
          <w:rtl/>
        </w:rPr>
        <w:t>מכון בית יעקב   ירושלים</w:t>
      </w:r>
      <w:r w:rsidRPr="00150322">
        <w:rPr>
          <w:rFonts w:asciiTheme="minorHAnsi" w:hAnsiTheme="minorHAnsi" w:cstheme="minorHAnsi"/>
          <w:rtl/>
        </w:rPr>
        <w:t xml:space="preserve"> </w:t>
      </w:r>
      <w:r w:rsidR="00330F17" w:rsidRPr="00150322">
        <w:rPr>
          <w:rFonts w:asciiTheme="minorHAnsi" w:hAnsiTheme="minorHAnsi" w:cstheme="minorHAnsi"/>
          <w:rtl/>
        </w:rPr>
        <w:t xml:space="preserve">               </w:t>
      </w:r>
      <w:r w:rsidRPr="00150322">
        <w:rPr>
          <w:rFonts w:asciiTheme="minorHAnsi" w:hAnsiTheme="minorHAnsi" w:cstheme="minorHAnsi"/>
          <w:rtl/>
        </w:rPr>
        <w:t xml:space="preserve">סמל המכללה: </w:t>
      </w:r>
      <w:r w:rsidR="00330F17" w:rsidRPr="00150322">
        <w:rPr>
          <w:rFonts w:asciiTheme="minorHAnsi" w:hAnsiTheme="minorHAnsi" w:cstheme="minorHAnsi"/>
          <w:rtl/>
        </w:rPr>
        <w:t xml:space="preserve">   </w:t>
      </w:r>
      <w:r w:rsidR="00330F17" w:rsidRPr="00150322">
        <w:rPr>
          <w:rFonts w:asciiTheme="minorHAnsi" w:hAnsiTheme="minorHAnsi" w:cstheme="minorHAnsi"/>
          <w:b/>
          <w:bCs/>
          <w:u w:val="single"/>
          <w:rtl/>
        </w:rPr>
        <w:t>76084</w:t>
      </w:r>
    </w:p>
    <w:p w14:paraId="42B16F27" w14:textId="77777777" w:rsidR="00392ADE" w:rsidRPr="00150322" w:rsidRDefault="00392ADE">
      <w:pPr>
        <w:ind w:left="3"/>
        <w:rPr>
          <w:rFonts w:asciiTheme="minorHAnsi" w:hAnsiTheme="minorHAnsi" w:cstheme="minorHAnsi"/>
          <w:rtl/>
        </w:rPr>
      </w:pPr>
    </w:p>
    <w:p w14:paraId="2C02126C" w14:textId="77777777" w:rsidR="00392ADE" w:rsidRPr="00150322" w:rsidRDefault="00392ADE" w:rsidP="00825414">
      <w:pPr>
        <w:ind w:left="34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מסלול ההכשרה: </w:t>
      </w:r>
      <w:r w:rsidR="00825414" w:rsidRPr="00150322">
        <w:rPr>
          <w:rFonts w:asciiTheme="minorHAnsi" w:hAnsiTheme="minorHAnsi" w:cstheme="minorHAnsi"/>
          <w:rtl/>
        </w:rPr>
        <w:t xml:space="preserve"> הנדסאים</w:t>
      </w:r>
    </w:p>
    <w:p w14:paraId="6689783F" w14:textId="77777777" w:rsidR="00392ADE" w:rsidRPr="00150322" w:rsidRDefault="00392ADE">
      <w:pPr>
        <w:ind w:left="343"/>
        <w:rPr>
          <w:rFonts w:asciiTheme="minorHAnsi" w:hAnsiTheme="minorHAnsi" w:cstheme="minorHAnsi"/>
          <w:rtl/>
        </w:rPr>
      </w:pPr>
    </w:p>
    <w:p w14:paraId="42D6FFDF" w14:textId="77777777" w:rsidR="00392ADE" w:rsidRPr="00150322" w:rsidRDefault="00392ADE">
      <w:pPr>
        <w:ind w:left="3"/>
        <w:rPr>
          <w:rFonts w:asciiTheme="minorHAnsi" w:hAnsiTheme="minorHAnsi" w:cstheme="minorHAnsi"/>
          <w:rtl/>
        </w:rPr>
      </w:pPr>
    </w:p>
    <w:p w14:paraId="4D22F8EF" w14:textId="77777777" w:rsidR="00330F17" w:rsidRPr="00150322" w:rsidRDefault="00330F17">
      <w:pPr>
        <w:ind w:left="3"/>
        <w:rPr>
          <w:rFonts w:asciiTheme="minorHAnsi" w:hAnsiTheme="minorHAnsi" w:cstheme="minorHAnsi"/>
          <w:rtl/>
        </w:rPr>
      </w:pPr>
    </w:p>
    <w:p w14:paraId="51B4CA61" w14:textId="77777777" w:rsidR="00330F17" w:rsidRPr="00150322" w:rsidRDefault="00330F17">
      <w:pPr>
        <w:ind w:left="3"/>
        <w:rPr>
          <w:rFonts w:asciiTheme="minorHAnsi" w:hAnsiTheme="minorHAnsi" w:cstheme="minorHAnsi"/>
          <w:rtl/>
        </w:rPr>
      </w:pPr>
    </w:p>
    <w:p w14:paraId="1FC4D81D" w14:textId="77777777" w:rsidR="00392ADE" w:rsidRPr="00150322" w:rsidRDefault="00392ADE" w:rsidP="000E261B">
      <w:pPr>
        <w:pStyle w:val="2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פרטי המנחה האישי</w:t>
      </w:r>
    </w:p>
    <w:p w14:paraId="5DA38116" w14:textId="77777777" w:rsidR="00392ADE" w:rsidRPr="00150322" w:rsidRDefault="00392ADE">
      <w:pPr>
        <w:ind w:left="3"/>
        <w:rPr>
          <w:rFonts w:asciiTheme="minorHAnsi" w:hAnsiTheme="minorHAnsi" w:cstheme="minorHAnsi"/>
          <w:rtl/>
        </w:rPr>
      </w:pPr>
    </w:p>
    <w:tbl>
      <w:tblPr>
        <w:bidiVisual/>
        <w:tblW w:w="9360" w:type="dxa"/>
        <w:tblInd w:w="-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טבלה למילוי פרטי המנחה האישי"/>
      </w:tblPr>
      <w:tblGrid>
        <w:gridCol w:w="2700"/>
        <w:gridCol w:w="1800"/>
        <w:gridCol w:w="1620"/>
        <w:gridCol w:w="1440"/>
        <w:gridCol w:w="1800"/>
      </w:tblGrid>
      <w:tr w:rsidR="00392ADE" w:rsidRPr="00150322" w14:paraId="65731683" w14:textId="77777777" w:rsidTr="00A7032A">
        <w:tc>
          <w:tcPr>
            <w:tcW w:w="2700" w:type="dxa"/>
          </w:tcPr>
          <w:p w14:paraId="649C1DCE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 xml:space="preserve">שם המנחה </w:t>
            </w:r>
          </w:p>
        </w:tc>
        <w:tc>
          <w:tcPr>
            <w:tcW w:w="1800" w:type="dxa"/>
          </w:tcPr>
          <w:p w14:paraId="5430487E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כתובת</w:t>
            </w:r>
          </w:p>
        </w:tc>
        <w:tc>
          <w:tcPr>
            <w:tcW w:w="1620" w:type="dxa"/>
          </w:tcPr>
          <w:p w14:paraId="5B59EFC0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טלפון נייד</w:t>
            </w:r>
          </w:p>
        </w:tc>
        <w:tc>
          <w:tcPr>
            <w:tcW w:w="1440" w:type="dxa"/>
          </w:tcPr>
          <w:p w14:paraId="244F7AC2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תואר</w:t>
            </w:r>
          </w:p>
        </w:tc>
        <w:tc>
          <w:tcPr>
            <w:tcW w:w="1800" w:type="dxa"/>
          </w:tcPr>
          <w:p w14:paraId="18252E6F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  <w:r w:rsidRPr="00150322">
              <w:rPr>
                <w:rFonts w:asciiTheme="minorHAnsi" w:hAnsiTheme="minorHAnsi" w:cstheme="minorHAnsi"/>
                <w:rtl/>
              </w:rPr>
              <w:t>מקום עבודה/תפקיד</w:t>
            </w:r>
          </w:p>
        </w:tc>
      </w:tr>
      <w:tr w:rsidR="00392ADE" w:rsidRPr="00150322" w14:paraId="5646003A" w14:textId="77777777" w:rsidTr="00A7032A">
        <w:tc>
          <w:tcPr>
            <w:tcW w:w="2700" w:type="dxa"/>
          </w:tcPr>
          <w:p w14:paraId="0B3396A8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</w:p>
          <w:p w14:paraId="55275032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1800" w:type="dxa"/>
          </w:tcPr>
          <w:p w14:paraId="603C6B99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1620" w:type="dxa"/>
          </w:tcPr>
          <w:p w14:paraId="08F8B9D5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1440" w:type="dxa"/>
          </w:tcPr>
          <w:p w14:paraId="48FDCD69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1800" w:type="dxa"/>
          </w:tcPr>
          <w:p w14:paraId="4BBE155A" w14:textId="77777777" w:rsidR="00392ADE" w:rsidRPr="00150322" w:rsidRDefault="00392ADE">
            <w:pPr>
              <w:ind w:left="3"/>
              <w:jc w:val="center"/>
              <w:rPr>
                <w:rFonts w:asciiTheme="minorHAnsi" w:hAnsiTheme="minorHAnsi" w:cstheme="minorHAnsi"/>
                <w:rtl/>
              </w:rPr>
            </w:pPr>
          </w:p>
        </w:tc>
      </w:tr>
    </w:tbl>
    <w:p w14:paraId="56838570" w14:textId="77777777" w:rsidR="00392ADE" w:rsidRPr="00150322" w:rsidRDefault="00392ADE" w:rsidP="00825414">
      <w:pPr>
        <w:rPr>
          <w:rFonts w:asciiTheme="minorHAnsi" w:hAnsiTheme="minorHAnsi" w:cstheme="minorHAnsi"/>
          <w:rtl/>
        </w:rPr>
      </w:pPr>
    </w:p>
    <w:p w14:paraId="0EA307C3" w14:textId="13E9B5E1" w:rsidR="00392ADE" w:rsidRPr="004B182B" w:rsidRDefault="00E409CA" w:rsidP="004B182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/>
          <w:bCs/>
          <w:u w:val="single"/>
          <w:rtl/>
        </w:rPr>
      </w:pPr>
      <w:r w:rsidRPr="004B182B">
        <w:rPr>
          <w:rFonts w:asciiTheme="minorHAnsi" w:hAnsiTheme="minorHAnsi" w:cstheme="minorHAnsi" w:hint="cs"/>
          <w:b/>
          <w:bCs/>
          <w:u w:val="single"/>
          <w:rtl/>
        </w:rPr>
        <w:t>שם פרויקט הגמר:</w:t>
      </w:r>
    </w:p>
    <w:p w14:paraId="51C67B7B" w14:textId="307772BE" w:rsidR="00392ADE" w:rsidRPr="00A33128" w:rsidRDefault="00E409CA" w:rsidP="006D1484">
      <w:pPr>
        <w:ind w:left="3" w:firstLine="360"/>
        <w:rPr>
          <w:rFonts w:asciiTheme="minorHAnsi" w:hAnsiTheme="minorHAnsi" w:cstheme="minorHAnsi"/>
          <w:rtl/>
        </w:rPr>
      </w:pPr>
      <w:r w:rsidRPr="00A33128">
        <w:rPr>
          <w:rFonts w:asciiTheme="minorHAnsi" w:hAnsiTheme="minorHAnsi" w:cstheme="minorHAnsi" w:hint="cs"/>
          <w:rtl/>
        </w:rPr>
        <w:t>שרות תמורת שרות</w:t>
      </w:r>
      <w:r w:rsidR="00392ADE" w:rsidRPr="00A33128">
        <w:rPr>
          <w:rFonts w:asciiTheme="minorHAnsi" w:hAnsiTheme="minorHAnsi" w:cstheme="minorHAnsi"/>
          <w:rtl/>
        </w:rPr>
        <w:t xml:space="preserve">    </w:t>
      </w:r>
    </w:p>
    <w:p w14:paraId="467BEBD5" w14:textId="7179A149" w:rsidR="00EB3E4A" w:rsidRDefault="00EB3E4A">
      <w:pPr>
        <w:ind w:left="3"/>
        <w:rPr>
          <w:rFonts w:asciiTheme="minorHAnsi" w:hAnsiTheme="minorHAnsi" w:cstheme="minorHAnsi"/>
          <w:rtl/>
        </w:rPr>
      </w:pPr>
    </w:p>
    <w:p w14:paraId="622D6B8C" w14:textId="0F284139" w:rsidR="00E409CA" w:rsidRDefault="00E409CA" w:rsidP="004B182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/>
          <w:bCs/>
          <w:u w:val="single"/>
        </w:rPr>
      </w:pPr>
      <w:r w:rsidRPr="004B182B">
        <w:rPr>
          <w:rFonts w:asciiTheme="minorHAnsi" w:hAnsiTheme="minorHAnsi" w:cstheme="minorHAnsi"/>
          <w:b/>
          <w:bCs/>
          <w:u w:val="single"/>
          <w:rtl/>
        </w:rPr>
        <w:t>מטרת פרויקט הגמר</w:t>
      </w:r>
      <w:r w:rsidR="004B182B">
        <w:rPr>
          <w:rFonts w:asciiTheme="minorHAnsi" w:hAnsiTheme="minorHAnsi" w:cstheme="minorHAnsi" w:hint="cs"/>
          <w:b/>
          <w:bCs/>
          <w:u w:val="single"/>
          <w:rtl/>
        </w:rPr>
        <w:t>:</w:t>
      </w:r>
    </w:p>
    <w:p w14:paraId="165AE646" w14:textId="03F5759C" w:rsidR="004B182B" w:rsidRPr="004B182B" w:rsidRDefault="00A33128" w:rsidP="004B182B">
      <w:pPr>
        <w:pStyle w:val="ListParagraph"/>
        <w:ind w:left="363"/>
        <w:rPr>
          <w:rFonts w:asciiTheme="minorHAnsi" w:hAnsiTheme="minorHAnsi" w:cstheme="minorHAnsi"/>
          <w:b/>
          <w:bCs/>
          <w:u w:val="single"/>
        </w:rPr>
      </w:pPr>
      <w:r w:rsidRPr="00150322">
        <w:rPr>
          <w:rFonts w:asciiTheme="minorHAnsi" w:hAnsiTheme="minorHAnsi" w:cstheme="minorHAnsi"/>
          <w:rtl/>
        </w:rPr>
        <w:t>ת</w:t>
      </w:r>
      <w:r>
        <w:rPr>
          <w:rFonts w:asciiTheme="minorHAnsi" w:hAnsiTheme="minorHAnsi" w:cstheme="minorHAnsi" w:hint="cs"/>
          <w:rtl/>
        </w:rPr>
        <w:t>י</w:t>
      </w:r>
      <w:r w:rsidRPr="00150322">
        <w:rPr>
          <w:rFonts w:asciiTheme="minorHAnsi" w:hAnsiTheme="minorHAnsi" w:cstheme="minorHAnsi"/>
          <w:rtl/>
        </w:rPr>
        <w:t xml:space="preserve">ווך בין מטיילים המעוניינים לטייל מסביב לעולם ולהקטין את הוצאות הלינה והשהות </w:t>
      </w:r>
      <w:r>
        <w:rPr>
          <w:rFonts w:asciiTheme="minorHAnsi" w:hAnsiTheme="minorHAnsi" w:cstheme="minorHAnsi" w:hint="cs"/>
          <w:rtl/>
        </w:rPr>
        <w:t xml:space="preserve">לבין מארחים פוטנציאליים, </w:t>
      </w:r>
      <w:r w:rsidRPr="00150322">
        <w:rPr>
          <w:rFonts w:asciiTheme="minorHAnsi" w:hAnsiTheme="minorHAnsi" w:cstheme="minorHAnsi"/>
          <w:rtl/>
        </w:rPr>
        <w:t>ע"י  מתן שירות למארחים תמורת אירוח</w:t>
      </w:r>
      <w:r>
        <w:rPr>
          <w:rFonts w:asciiTheme="minorHAnsi" w:hAnsiTheme="minorHAnsi" w:cstheme="minorHAnsi" w:hint="cs"/>
          <w:rtl/>
        </w:rPr>
        <w:t>.</w:t>
      </w:r>
    </w:p>
    <w:p w14:paraId="1B133587" w14:textId="77777777" w:rsidR="00EB3E4A" w:rsidRPr="00150322" w:rsidRDefault="00EB3E4A">
      <w:pPr>
        <w:ind w:left="3"/>
        <w:rPr>
          <w:rFonts w:asciiTheme="minorHAnsi" w:hAnsiTheme="minorHAnsi" w:cstheme="minorHAnsi"/>
          <w:rtl/>
        </w:rPr>
      </w:pPr>
    </w:p>
    <w:p w14:paraId="4AF94C24" w14:textId="77777777" w:rsidR="00EB3E4A" w:rsidRPr="00150322" w:rsidRDefault="00EB3E4A">
      <w:pPr>
        <w:ind w:left="3"/>
        <w:rPr>
          <w:rFonts w:asciiTheme="minorHAnsi" w:hAnsiTheme="minorHAnsi" w:cstheme="minorHAnsi"/>
          <w:rtl/>
        </w:rPr>
      </w:pPr>
    </w:p>
    <w:p w14:paraId="58EAE196" w14:textId="77777777" w:rsidR="00EB3E4A" w:rsidRPr="00150322" w:rsidRDefault="00EB3E4A">
      <w:pPr>
        <w:ind w:left="3"/>
        <w:rPr>
          <w:rFonts w:asciiTheme="minorHAnsi" w:hAnsiTheme="minorHAnsi" w:cstheme="minorHAnsi"/>
          <w:rtl/>
        </w:rPr>
      </w:pPr>
    </w:p>
    <w:p w14:paraId="45DD0F88" w14:textId="77777777" w:rsidR="00EB3E4A" w:rsidRPr="00150322" w:rsidRDefault="00EB3E4A">
      <w:pPr>
        <w:ind w:left="3"/>
        <w:rPr>
          <w:rFonts w:asciiTheme="minorHAnsi" w:hAnsiTheme="minorHAnsi" w:cstheme="minorHAnsi"/>
          <w:rtl/>
        </w:rPr>
      </w:pPr>
    </w:p>
    <w:p w14:paraId="02A8A26C" w14:textId="59682357" w:rsidR="00B71B60" w:rsidRPr="00150322" w:rsidRDefault="009E7E90" w:rsidP="00B71B60">
      <w:pPr>
        <w:ind w:left="3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1" locked="0" layoutInCell="1" allowOverlap="1" wp14:anchorId="12C77EDC" wp14:editId="33ED9734">
            <wp:simplePos x="0" y="0"/>
            <wp:positionH relativeFrom="column">
              <wp:posOffset>5229225</wp:posOffset>
            </wp:positionH>
            <wp:positionV relativeFrom="paragraph">
              <wp:posOffset>3810</wp:posOffset>
            </wp:positionV>
            <wp:extent cx="600075" cy="3295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2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408" behindDoc="1" locked="0" layoutInCell="1" allowOverlap="1" wp14:anchorId="2C398763" wp14:editId="5A7B13E6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904875" cy="40894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3FC3D" w14:textId="77777777" w:rsidR="00392ADE" w:rsidRPr="00150322" w:rsidRDefault="00392ADE">
      <w:pPr>
        <w:ind w:left="34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>____________                _______________              __________________________</w:t>
      </w:r>
    </w:p>
    <w:p w14:paraId="5EF07564" w14:textId="77777777" w:rsidR="00392ADE" w:rsidRPr="00150322" w:rsidRDefault="00392ADE">
      <w:pPr>
        <w:ind w:left="34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>חתימת הסטודנט               חתימת המנחה האישי</w:t>
      </w:r>
      <w:r w:rsidRPr="00150322">
        <w:rPr>
          <w:rFonts w:asciiTheme="minorHAnsi" w:hAnsiTheme="minorHAnsi" w:cstheme="minorHAnsi"/>
          <w:rtl/>
        </w:rPr>
        <w:tab/>
        <w:t xml:space="preserve">          חתימת הגורם המקצועי מטעם מה"ט </w:t>
      </w:r>
    </w:p>
    <w:p w14:paraId="49D4773C" w14:textId="77777777" w:rsidR="00392ADE" w:rsidRPr="00150322" w:rsidRDefault="00392ADE">
      <w:pPr>
        <w:ind w:left="3"/>
        <w:jc w:val="center"/>
        <w:rPr>
          <w:rFonts w:asciiTheme="minorHAnsi" w:hAnsiTheme="minorHAnsi" w:cstheme="minorHAnsi"/>
          <w:rtl/>
        </w:rPr>
      </w:pPr>
    </w:p>
    <w:p w14:paraId="76EF26F0" w14:textId="77777777" w:rsidR="00392ADE" w:rsidRPr="00150322" w:rsidRDefault="00392ADE">
      <w:pPr>
        <w:ind w:left="3"/>
        <w:jc w:val="center"/>
        <w:rPr>
          <w:rFonts w:asciiTheme="minorHAnsi" w:hAnsiTheme="minorHAnsi" w:cstheme="minorHAnsi"/>
          <w:rtl/>
        </w:rPr>
      </w:pPr>
    </w:p>
    <w:p w14:paraId="4FB5C5D7" w14:textId="77777777" w:rsidR="00825414" w:rsidRPr="00150322" w:rsidRDefault="00825414">
      <w:pPr>
        <w:bidi w:val="0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br w:type="page"/>
      </w:r>
    </w:p>
    <w:p w14:paraId="0B739E4D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</w:p>
    <w:p w14:paraId="6D8CB79A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4A6C81A9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3FB70DD5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</w:p>
    <w:p w14:paraId="6C9A6B42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</w:p>
    <w:p w14:paraId="7B11BCBB" w14:textId="77777777" w:rsidR="00EE79B5" w:rsidRPr="00150322" w:rsidRDefault="00EE79B5" w:rsidP="00825414">
      <w:pPr>
        <w:ind w:left="3"/>
        <w:rPr>
          <w:rFonts w:asciiTheme="minorHAnsi" w:hAnsiTheme="minorHAnsi" w:cstheme="minorHAnsi"/>
          <w:rtl/>
        </w:rPr>
      </w:pPr>
    </w:p>
    <w:p w14:paraId="09D1468C" w14:textId="77777777" w:rsidR="00B71B60" w:rsidRPr="00150322" w:rsidRDefault="00B71B60" w:rsidP="00B71B60">
      <w:pPr>
        <w:pStyle w:val="Bodytext30"/>
        <w:shd w:val="clear" w:color="auto" w:fill="auto"/>
        <w:spacing w:before="0" w:line="360" w:lineRule="auto"/>
        <w:ind w:left="740"/>
        <w:rPr>
          <w:rFonts w:asciiTheme="minorHAnsi" w:hAnsiTheme="minorHAnsi" w:cstheme="minorHAnsi"/>
          <w:sz w:val="24"/>
          <w:szCs w:val="24"/>
          <w:rtl/>
        </w:rPr>
      </w:pPr>
    </w:p>
    <w:p w14:paraId="3C8C1E0F" w14:textId="77777777" w:rsidR="00B71B60" w:rsidRPr="00150322" w:rsidRDefault="00B71B60" w:rsidP="00B71B60">
      <w:pPr>
        <w:rPr>
          <w:rFonts w:asciiTheme="majorHAnsi" w:hAnsiTheme="majorHAnsi" w:cstheme="minorHAnsi"/>
          <w:b/>
          <w:bCs/>
          <w:u w:val="single"/>
          <w:rtl/>
        </w:rPr>
      </w:pPr>
      <w:r w:rsidRPr="00150322">
        <w:rPr>
          <w:rFonts w:asciiTheme="majorHAnsi" w:hAnsiTheme="majorHAnsi" w:cstheme="minorHAnsi"/>
          <w:b/>
          <w:bCs/>
          <w:u w:val="single"/>
          <w:rtl/>
        </w:rPr>
        <w:t xml:space="preserve">שם הפרויקט: </w:t>
      </w:r>
    </w:p>
    <w:p w14:paraId="6669FDF0" w14:textId="2F723D8C" w:rsidR="00B71B60" w:rsidRPr="00A33128" w:rsidRDefault="00B71B60" w:rsidP="00B71B60">
      <w:pPr>
        <w:pStyle w:val="12"/>
        <w:rPr>
          <w:rFonts w:asciiTheme="minorHAnsi" w:hAnsiTheme="minorHAnsi" w:cstheme="minorHAnsi"/>
          <w:rtl/>
          <w:lang w:val="en-US"/>
        </w:rPr>
      </w:pPr>
      <w:r w:rsidRPr="00A33128">
        <w:rPr>
          <w:rFonts w:asciiTheme="majorHAnsi" w:hAnsiTheme="majorHAnsi" w:cstheme="minorHAnsi"/>
          <w:rtl/>
          <w:lang w:val="en-US"/>
        </w:rPr>
        <w:t>שרות תמורת שרות</w:t>
      </w:r>
    </w:p>
    <w:p w14:paraId="0B3FCDE3" w14:textId="77777777" w:rsidR="00B71B60" w:rsidRPr="00150322" w:rsidRDefault="00B71B60" w:rsidP="00B71B60">
      <w:pPr>
        <w:pStyle w:val="12"/>
        <w:rPr>
          <w:rFonts w:asciiTheme="minorHAnsi" w:hAnsiTheme="minorHAnsi" w:cstheme="minorHAnsi"/>
          <w:rtl/>
          <w:lang w:val="en-US"/>
        </w:rPr>
      </w:pPr>
    </w:p>
    <w:p w14:paraId="29CA2DF2" w14:textId="77777777" w:rsidR="00B71B60" w:rsidRPr="00150322" w:rsidRDefault="00B71B60" w:rsidP="00B71B60">
      <w:pPr>
        <w:rPr>
          <w:rFonts w:asciiTheme="minorHAnsi" w:hAnsiTheme="minorHAnsi" w:cstheme="minorHAnsi"/>
          <w:b/>
          <w:bCs/>
          <w:u w:val="single"/>
          <w:rtl/>
        </w:rPr>
      </w:pPr>
      <w:r w:rsidRPr="00150322">
        <w:rPr>
          <w:rFonts w:asciiTheme="minorHAnsi" w:hAnsiTheme="minorHAnsi" w:cstheme="minorHAnsi"/>
          <w:b/>
          <w:bCs/>
          <w:u w:val="single"/>
          <w:rtl/>
        </w:rPr>
        <w:t>רקע:</w:t>
      </w:r>
    </w:p>
    <w:p w14:paraId="4C516465" w14:textId="77777777" w:rsidR="00B71B60" w:rsidRPr="00150322" w:rsidRDefault="00B71B60" w:rsidP="00B71B60">
      <w:pPr>
        <w:pStyle w:val="3"/>
        <w:numPr>
          <w:ilvl w:val="1"/>
          <w:numId w:val="7"/>
        </w:numPr>
        <w:shd w:val="clear" w:color="auto" w:fill="auto"/>
        <w:spacing w:line="360" w:lineRule="auto"/>
        <w:ind w:left="1152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>תיאור ורקע כללי:</w:t>
      </w:r>
    </w:p>
    <w:p w14:paraId="69855B78" w14:textId="689B60E5" w:rsidR="00B71B60" w:rsidRPr="00150322" w:rsidRDefault="00B71B60" w:rsidP="00150322">
      <w:pPr>
        <w:pStyle w:val="12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>המערכת מציעה תווך  בין מטיילים המעוניינים לטייל מסביב לעולם ולהקטין את הוצאות הלינה</w:t>
      </w:r>
      <w:r w:rsidR="00150322" w:rsidRPr="00150322">
        <w:rPr>
          <w:rFonts w:asciiTheme="minorHAnsi" w:hAnsiTheme="minorHAnsi" w:cstheme="minorHAnsi"/>
          <w:rtl/>
        </w:rPr>
        <w:t xml:space="preserve"> והשהות</w:t>
      </w:r>
      <w:r w:rsidRPr="00150322">
        <w:rPr>
          <w:rFonts w:asciiTheme="minorHAnsi" w:hAnsiTheme="minorHAnsi" w:cstheme="minorHAnsi"/>
          <w:rtl/>
        </w:rPr>
        <w:t xml:space="preserve"> ע"י  </w:t>
      </w:r>
      <w:r w:rsidR="00150322" w:rsidRPr="00150322">
        <w:rPr>
          <w:rFonts w:asciiTheme="minorHAnsi" w:hAnsiTheme="minorHAnsi" w:cstheme="minorHAnsi"/>
          <w:rtl/>
          <w:lang w:val="en-US"/>
        </w:rPr>
        <w:t>מתן שירות למארחים תמורת אירוח</w:t>
      </w:r>
      <w:r w:rsidRPr="00150322">
        <w:rPr>
          <w:rFonts w:asciiTheme="minorHAnsi" w:hAnsiTheme="minorHAnsi" w:cstheme="minorHAnsi"/>
          <w:rtl/>
          <w:lang w:val="en-US"/>
        </w:rPr>
        <w:t xml:space="preserve"> (לדוג' אדם </w:t>
      </w:r>
      <w:r w:rsidR="00150322" w:rsidRPr="00150322">
        <w:rPr>
          <w:rFonts w:asciiTheme="minorHAnsi" w:hAnsiTheme="minorHAnsi" w:cstheme="minorHAnsi"/>
          <w:rtl/>
          <w:lang w:val="en-US"/>
        </w:rPr>
        <w:t>מבוגר הזקוק להשגחה בלילות, יארח חינם מטייל תמורת לינה עם הקשיש)</w:t>
      </w:r>
      <w:r w:rsidRPr="00150322">
        <w:rPr>
          <w:rFonts w:asciiTheme="minorHAnsi" w:hAnsiTheme="minorHAnsi" w:cstheme="minorHAnsi"/>
          <w:rtl/>
        </w:rPr>
        <w:t>.</w:t>
      </w:r>
    </w:p>
    <w:p w14:paraId="3D9593B1" w14:textId="78DA8F73" w:rsidR="00B71B60" w:rsidRPr="000036E9" w:rsidRDefault="00B71B60" w:rsidP="000036E9">
      <w:pPr>
        <w:pStyle w:val="12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>המערכת</w:t>
      </w:r>
      <w:r w:rsidR="00150322" w:rsidRPr="00150322">
        <w:rPr>
          <w:rFonts w:asciiTheme="minorHAnsi" w:hAnsiTheme="minorHAnsi" w:cstheme="minorHAnsi"/>
          <w:rtl/>
        </w:rPr>
        <w:t xml:space="preserve"> תאפשר למטייל</w:t>
      </w:r>
      <w:r w:rsidRPr="00150322">
        <w:rPr>
          <w:rFonts w:asciiTheme="minorHAnsi" w:hAnsiTheme="minorHAnsi" w:cstheme="minorHAnsi"/>
          <w:rtl/>
        </w:rPr>
        <w:t xml:space="preserve"> </w:t>
      </w:r>
      <w:r w:rsidR="00150322" w:rsidRPr="00150322">
        <w:rPr>
          <w:rFonts w:asciiTheme="minorHAnsi" w:hAnsiTheme="minorHAnsi" w:cstheme="minorHAnsi"/>
          <w:rtl/>
        </w:rPr>
        <w:t>לנהל יומן מסע ולסמן תאריכים שבהם יש לו סידור לאירוח תמורת שירות. בכל תאריך ביומן- יראה המטייל אם יש לו אירוח סגור לאותו יום ומה הפרטים שלו.</w:t>
      </w:r>
    </w:p>
    <w:p w14:paraId="2E4FCBDD" w14:textId="77777777" w:rsidR="00B71B60" w:rsidRPr="00150322" w:rsidRDefault="00B71B60" w:rsidP="00B71B60">
      <w:pPr>
        <w:pStyle w:val="3"/>
        <w:numPr>
          <w:ilvl w:val="1"/>
          <w:numId w:val="7"/>
        </w:numPr>
        <w:shd w:val="clear" w:color="auto" w:fill="auto"/>
        <w:spacing w:line="360" w:lineRule="auto"/>
        <w:ind w:left="1152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>מטרות המערכת:</w:t>
      </w:r>
    </w:p>
    <w:p w14:paraId="464C999A" w14:textId="0266E1E8" w:rsidR="00B71B60" w:rsidRPr="000036E9" w:rsidRDefault="00B71B60" w:rsidP="000036E9">
      <w:pPr>
        <w:pStyle w:val="3"/>
        <w:shd w:val="clear" w:color="auto" w:fill="auto"/>
        <w:spacing w:line="360" w:lineRule="auto"/>
        <w:ind w:left="720" w:firstLine="0"/>
        <w:jc w:val="both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       </w:t>
      </w:r>
      <w:r w:rsidRPr="000036E9">
        <w:rPr>
          <w:rFonts w:asciiTheme="minorHAnsi" w:hAnsiTheme="minorHAnsi" w:cstheme="minorHAnsi"/>
          <w:sz w:val="24"/>
          <w:szCs w:val="24"/>
          <w:rtl/>
        </w:rPr>
        <w:t>1.</w:t>
      </w:r>
      <w:r w:rsidR="00445A94">
        <w:rPr>
          <w:rFonts w:asciiTheme="minorHAnsi" w:hAnsiTheme="minorHAnsi" w:cstheme="minorHAnsi" w:hint="cs"/>
          <w:sz w:val="24"/>
          <w:szCs w:val="24"/>
          <w:rtl/>
        </w:rPr>
        <w:t xml:space="preserve"> </w:t>
      </w:r>
      <w:r w:rsidRPr="000036E9">
        <w:rPr>
          <w:rFonts w:asciiTheme="minorHAnsi" w:hAnsiTheme="minorHAnsi" w:cstheme="minorHAnsi"/>
          <w:sz w:val="24"/>
          <w:szCs w:val="24"/>
          <w:rtl/>
        </w:rPr>
        <w:t>המערכת מתווכת בין המטיילים נותני השירות לבין</w:t>
      </w:r>
      <w:r w:rsidR="00150322" w:rsidRPr="000036E9">
        <w:rPr>
          <w:rFonts w:asciiTheme="minorHAnsi" w:hAnsiTheme="minorHAnsi" w:cstheme="minorHAnsi"/>
          <w:sz w:val="24"/>
          <w:szCs w:val="24"/>
          <w:rtl/>
        </w:rPr>
        <w:t xml:space="preserve"> המארחים הזקוקים לשירות</w:t>
      </w:r>
      <w:r w:rsidRPr="000036E9">
        <w:rPr>
          <w:rFonts w:asciiTheme="minorHAnsi" w:hAnsiTheme="minorHAnsi" w:cstheme="minorHAnsi"/>
          <w:sz w:val="24"/>
          <w:szCs w:val="24"/>
          <w:rtl/>
        </w:rPr>
        <w:t>.</w:t>
      </w:r>
    </w:p>
    <w:p w14:paraId="03AD8B41" w14:textId="77777777" w:rsidR="00B71B60" w:rsidRPr="000036E9" w:rsidRDefault="00B71B60" w:rsidP="000036E9">
      <w:pPr>
        <w:pStyle w:val="3"/>
        <w:shd w:val="clear" w:color="auto" w:fill="auto"/>
        <w:spacing w:line="360" w:lineRule="auto"/>
        <w:ind w:left="1152" w:firstLine="0"/>
        <w:jc w:val="both"/>
        <w:rPr>
          <w:rFonts w:asciiTheme="minorHAnsi" w:hAnsiTheme="minorHAnsi" w:cstheme="minorHAnsi"/>
          <w:sz w:val="24"/>
          <w:szCs w:val="24"/>
          <w:rtl/>
        </w:rPr>
      </w:pPr>
      <w:r w:rsidRPr="000036E9">
        <w:rPr>
          <w:rFonts w:asciiTheme="minorHAnsi" w:hAnsiTheme="minorHAnsi" w:cstheme="minorHAnsi"/>
          <w:sz w:val="24"/>
          <w:szCs w:val="24"/>
          <w:rtl/>
        </w:rPr>
        <w:t>2. המערכת עוזרת למטייל להוזיל את הוצאות הטיול.</w:t>
      </w:r>
    </w:p>
    <w:p w14:paraId="33C3FC14" w14:textId="39E7EB54" w:rsidR="00B71B60" w:rsidRPr="000036E9" w:rsidRDefault="00B71B60" w:rsidP="000036E9">
      <w:pPr>
        <w:pStyle w:val="3"/>
        <w:shd w:val="clear" w:color="auto" w:fill="auto"/>
        <w:spacing w:line="360" w:lineRule="auto"/>
        <w:ind w:firstLine="0"/>
        <w:jc w:val="both"/>
        <w:rPr>
          <w:rFonts w:asciiTheme="minorHAnsi" w:hAnsiTheme="minorHAnsi" w:cstheme="minorHAnsi"/>
          <w:sz w:val="24"/>
          <w:szCs w:val="24"/>
          <w:rtl/>
        </w:rPr>
      </w:pPr>
      <w:r w:rsidRPr="000036E9">
        <w:rPr>
          <w:rFonts w:asciiTheme="minorHAnsi" w:hAnsiTheme="minorHAnsi" w:cstheme="minorHAnsi"/>
          <w:sz w:val="24"/>
          <w:szCs w:val="24"/>
          <w:rtl/>
        </w:rPr>
        <w:t xml:space="preserve">                     </w:t>
      </w:r>
      <w:r w:rsidR="00445A94">
        <w:rPr>
          <w:rFonts w:asciiTheme="minorHAnsi" w:hAnsiTheme="minorHAnsi" w:cstheme="minorHAnsi"/>
          <w:sz w:val="24"/>
          <w:szCs w:val="24"/>
          <w:rtl/>
        </w:rPr>
        <w:t xml:space="preserve">3. </w:t>
      </w:r>
      <w:r w:rsidRPr="000036E9">
        <w:rPr>
          <w:rFonts w:asciiTheme="minorHAnsi" w:hAnsiTheme="minorHAnsi" w:cstheme="minorHAnsi"/>
          <w:sz w:val="24"/>
          <w:szCs w:val="24"/>
          <w:rtl/>
        </w:rPr>
        <w:t xml:space="preserve">המערכת </w:t>
      </w:r>
      <w:r w:rsidR="00150322" w:rsidRPr="000036E9">
        <w:rPr>
          <w:rFonts w:asciiTheme="minorHAnsi" w:hAnsiTheme="minorHAnsi" w:cstheme="minorHAnsi"/>
          <w:sz w:val="24"/>
          <w:szCs w:val="24"/>
          <w:rtl/>
        </w:rPr>
        <w:t>מנהלת יומן מסע עם פרטי האירוח לכל תאריך</w:t>
      </w:r>
      <w:r w:rsidRPr="000036E9">
        <w:rPr>
          <w:rFonts w:asciiTheme="minorHAnsi" w:hAnsiTheme="minorHAnsi" w:cstheme="minorHAnsi"/>
          <w:sz w:val="24"/>
          <w:szCs w:val="24"/>
          <w:rtl/>
        </w:rPr>
        <w:t>.</w:t>
      </w:r>
    </w:p>
    <w:p w14:paraId="733A047E" w14:textId="7F42D5B8" w:rsidR="00B71B60" w:rsidRPr="000036E9" w:rsidRDefault="000036E9" w:rsidP="000036E9">
      <w:pPr>
        <w:spacing w:before="240"/>
        <w:rPr>
          <w:rFonts w:asciiTheme="minorHAnsi" w:hAnsiTheme="minorHAnsi" w:cstheme="minorHAnsi"/>
          <w:b/>
          <w:bCs/>
          <w:u w:val="single"/>
          <w:rtl/>
        </w:rPr>
      </w:pPr>
      <w:r>
        <w:rPr>
          <w:rFonts w:asciiTheme="minorHAnsi" w:hAnsiTheme="minorHAnsi" w:cstheme="minorHAnsi"/>
          <w:b/>
          <w:bCs/>
          <w:u w:val="single"/>
          <w:rtl/>
        </w:rPr>
        <w:t>סקירת מצב קיים</w:t>
      </w:r>
      <w:r>
        <w:rPr>
          <w:rFonts w:asciiTheme="minorHAnsi" w:hAnsiTheme="minorHAnsi" w:cstheme="minorHAnsi" w:hint="cs"/>
          <w:b/>
          <w:bCs/>
          <w:u w:val="single"/>
          <w:rtl/>
        </w:rPr>
        <w:t>:</w:t>
      </w:r>
    </w:p>
    <w:p w14:paraId="13CB3905" w14:textId="351F5838" w:rsidR="00B71B60" w:rsidRPr="00150322" w:rsidRDefault="00B71B60" w:rsidP="000036E9">
      <w:pPr>
        <w:pStyle w:val="3"/>
        <w:shd w:val="clear" w:color="auto" w:fill="auto"/>
        <w:spacing w:before="240" w:line="360" w:lineRule="auto"/>
        <w:ind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קיימים אתרים המציעים למשתמש תיווך בין מטיילים לבין מארחים המעוניינים</w:t>
      </w:r>
      <w:r w:rsidR="000036E9">
        <w:rPr>
          <w:rFonts w:asciiTheme="minorHAnsi" w:hAnsiTheme="minorHAnsi" w:cstheme="minorHAnsi"/>
          <w:sz w:val="24"/>
          <w:szCs w:val="24"/>
          <w:rtl/>
        </w:rPr>
        <w:t xml:space="preserve"> לשהייתם במקום לצרכים שונים, </w:t>
      </w:r>
      <w:r w:rsidR="000036E9">
        <w:rPr>
          <w:rFonts w:asciiTheme="minorHAnsi" w:hAnsiTheme="minorHAnsi" w:cstheme="minorHAnsi" w:hint="cs"/>
          <w:sz w:val="24"/>
          <w:szCs w:val="24"/>
          <w:rtl/>
        </w:rPr>
        <w:t>אך הם אינם מנהלים את מסלול המטייל</w:t>
      </w:r>
      <w:r w:rsidRPr="00150322">
        <w:rPr>
          <w:rFonts w:asciiTheme="minorHAnsi" w:hAnsiTheme="minorHAnsi" w:cstheme="minorHAnsi"/>
          <w:sz w:val="24"/>
          <w:szCs w:val="24"/>
          <w:rtl/>
        </w:rPr>
        <w:t>.</w:t>
      </w:r>
    </w:p>
    <w:p w14:paraId="76572B96" w14:textId="77777777" w:rsidR="00B71B60" w:rsidRPr="00A33128" w:rsidRDefault="00B71B60" w:rsidP="00B71B60">
      <w:pPr>
        <w:rPr>
          <w:rFonts w:asciiTheme="minorHAnsi" w:hAnsiTheme="minorHAnsi" w:cstheme="minorHAnsi"/>
          <w:b/>
          <w:bCs/>
          <w:u w:val="single"/>
          <w:rtl/>
        </w:rPr>
      </w:pPr>
      <w:r w:rsidRPr="00A33128">
        <w:rPr>
          <w:rFonts w:asciiTheme="minorHAnsi" w:hAnsiTheme="minorHAnsi" w:cstheme="minorHAnsi"/>
          <w:b/>
          <w:bCs/>
          <w:u w:val="single"/>
          <w:rtl/>
        </w:rPr>
        <w:t>מה הפרויקט אמור לחדש או לשפר?</w:t>
      </w:r>
    </w:p>
    <w:p w14:paraId="11F69DBA" w14:textId="77777777" w:rsidR="000036E9" w:rsidRPr="000036E9" w:rsidRDefault="00B71B60" w:rsidP="00A33128">
      <w:pPr>
        <w:pStyle w:val="12"/>
        <w:bidi/>
        <w:jc w:val="left"/>
        <w:rPr>
          <w:rFonts w:asciiTheme="minorHAnsi" w:hAnsiTheme="minorHAnsi" w:cstheme="minorHAnsi"/>
          <w:color w:val="000000" w:themeColor="text1"/>
          <w:lang w:val="en-US"/>
        </w:rPr>
      </w:pPr>
      <w:r w:rsidRPr="00150322">
        <w:rPr>
          <w:rFonts w:asciiTheme="minorHAnsi" w:hAnsiTheme="minorHAnsi" w:cstheme="minorHAnsi"/>
          <w:color w:val="000000" w:themeColor="text1"/>
          <w:rtl/>
        </w:rPr>
        <w:t>האתר נועד להביא למשתמש את האפשרות לתכנון מסלול מסביב לעולם תוך ניצול זמן ומשאבים באופן מקסימלי בהתאמה אישית לצרכיו</w:t>
      </w:r>
      <w:r w:rsidR="000036E9">
        <w:rPr>
          <w:rFonts w:asciiTheme="minorHAnsi" w:hAnsiTheme="minorHAnsi" w:cstheme="minorHAnsi" w:hint="cs"/>
          <w:color w:val="000000" w:themeColor="text1"/>
          <w:rtl/>
        </w:rPr>
        <w:t>, באופן פשוט ונוח</w:t>
      </w:r>
      <w:r w:rsidRPr="00150322">
        <w:rPr>
          <w:rFonts w:asciiTheme="minorHAnsi" w:hAnsiTheme="minorHAnsi" w:cstheme="minorHAnsi"/>
          <w:color w:val="000000" w:themeColor="text1"/>
          <w:rtl/>
        </w:rPr>
        <w:t>.</w:t>
      </w:r>
    </w:p>
    <w:p w14:paraId="399E3675" w14:textId="180CAE15" w:rsidR="000036E9" w:rsidRPr="00445A94" w:rsidRDefault="00B71B60" w:rsidP="00445A94">
      <w:pPr>
        <w:pStyle w:val="12"/>
        <w:spacing w:before="240"/>
        <w:ind w:right="-34"/>
        <w:rPr>
          <w:rFonts w:asciiTheme="minorHAnsi" w:hAnsiTheme="minorHAnsi" w:cstheme="minorHAnsi"/>
          <w:b/>
          <w:bCs/>
          <w:u w:val="single"/>
          <w:lang w:val="en-US"/>
        </w:rPr>
      </w:pPr>
      <w:r w:rsidRPr="000036E9">
        <w:rPr>
          <w:rFonts w:asciiTheme="minorHAnsi" w:hAnsiTheme="minorHAnsi" w:cstheme="minorHAnsi"/>
          <w:b/>
          <w:bCs/>
          <w:u w:val="single"/>
          <w:rtl/>
        </w:rPr>
        <w:t>דרישות מערכת ופונקציונאליות</w:t>
      </w:r>
      <w:r w:rsidR="000036E9">
        <w:rPr>
          <w:rFonts w:asciiTheme="minorHAnsi" w:hAnsiTheme="minorHAnsi" w:cstheme="minorHAnsi" w:hint="cs"/>
          <w:b/>
          <w:bCs/>
          <w:u w:val="single"/>
          <w:rtl/>
        </w:rPr>
        <w:t>:</w:t>
      </w:r>
    </w:p>
    <w:p w14:paraId="085025BB" w14:textId="27F45ADC" w:rsidR="00B71B60" w:rsidRPr="00A33128" w:rsidRDefault="00B71B60" w:rsidP="00A33128">
      <w:pPr>
        <w:rPr>
          <w:rFonts w:asciiTheme="minorHAnsi" w:hAnsiTheme="minorHAnsi" w:cstheme="minorHAnsi"/>
          <w:u w:val="single"/>
          <w:rtl/>
        </w:rPr>
      </w:pPr>
      <w:r w:rsidRPr="00A33128">
        <w:rPr>
          <w:rFonts w:asciiTheme="minorHAnsi" w:hAnsiTheme="minorHAnsi" w:cstheme="minorHAnsi"/>
          <w:u w:val="single"/>
          <w:rtl/>
        </w:rPr>
        <w:t>דרישות מערכת, סביבת הטמעה ושימוש.</w:t>
      </w:r>
    </w:p>
    <w:p w14:paraId="05C438F3" w14:textId="77777777" w:rsidR="00B71B60" w:rsidRPr="00150322" w:rsidRDefault="00B71B60" w:rsidP="00445A94">
      <w:pPr>
        <w:pStyle w:val="3"/>
        <w:numPr>
          <w:ilvl w:val="0"/>
          <w:numId w:val="8"/>
        </w:numPr>
        <w:shd w:val="clear" w:color="auto" w:fill="auto"/>
        <w:spacing w:before="240" w:line="360" w:lineRule="auto"/>
        <w:ind w:left="927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המערכת תעבור קומפילציה והפצה בסביבת visual studio</w:t>
      </w:r>
    </w:p>
    <w:p w14:paraId="53C976BA" w14:textId="77777777" w:rsidR="00B71B60" w:rsidRPr="00150322" w:rsidRDefault="00B71B60" w:rsidP="00B71B60">
      <w:pPr>
        <w:pStyle w:val="3"/>
        <w:numPr>
          <w:ilvl w:val="0"/>
          <w:numId w:val="8"/>
        </w:numPr>
        <w:shd w:val="clear" w:color="auto" w:fill="auto"/>
        <w:spacing w:line="360" w:lineRule="auto"/>
        <w:ind w:left="927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בצד השרת המערכת אמורה לרוץ בסביבת שרת אשר מריץ IIS  לקבלת בקשות לתצוגת דפי</w:t>
      </w: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</w:t>
      </w:r>
      <w:r w:rsidRPr="00150322">
        <w:rPr>
          <w:rFonts w:asciiTheme="minorHAnsi" w:hAnsiTheme="minorHAnsi" w:cstheme="minorHAnsi"/>
          <w:sz w:val="24"/>
          <w:szCs w:val="24"/>
          <w:rtl/>
        </w:rPr>
        <w:t>אינטרנט.</w:t>
      </w:r>
    </w:p>
    <w:p w14:paraId="72DC9D1A" w14:textId="77777777" w:rsidR="00B71B60" w:rsidRPr="00150322" w:rsidRDefault="00B71B60" w:rsidP="00B71B60">
      <w:pPr>
        <w:pStyle w:val="3"/>
        <w:numPr>
          <w:ilvl w:val="0"/>
          <w:numId w:val="8"/>
        </w:numPr>
        <w:shd w:val="clear" w:color="auto" w:fill="auto"/>
        <w:spacing w:line="360" w:lineRule="auto"/>
        <w:ind w:left="927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המשתמש יוכל להריץ את האתר בכל מכשיר אשר מותקן עליו דפדפן אינטרנט. </w:t>
      </w:r>
    </w:p>
    <w:p w14:paraId="494FE083" w14:textId="77777777" w:rsidR="00445A94" w:rsidRDefault="00445A94" w:rsidP="00B71B60">
      <w:pPr>
        <w:pStyle w:val="Heading2"/>
        <w:ind w:left="715" w:hanging="432"/>
        <w:rPr>
          <w:rFonts w:asciiTheme="minorHAnsi" w:hAnsiTheme="minorHAnsi" w:cstheme="minorHAnsi"/>
          <w:sz w:val="24"/>
          <w:szCs w:val="24"/>
          <w:rtl/>
        </w:rPr>
      </w:pPr>
    </w:p>
    <w:p w14:paraId="7245657B" w14:textId="77777777" w:rsidR="00445A94" w:rsidRDefault="00445A94" w:rsidP="00B71B60">
      <w:pPr>
        <w:pStyle w:val="Heading2"/>
        <w:ind w:left="715" w:hanging="432"/>
        <w:rPr>
          <w:rFonts w:asciiTheme="minorHAnsi" w:hAnsiTheme="minorHAnsi" w:cstheme="minorHAnsi"/>
          <w:sz w:val="24"/>
          <w:szCs w:val="24"/>
          <w:rtl/>
        </w:rPr>
      </w:pPr>
    </w:p>
    <w:p w14:paraId="6D99890B" w14:textId="77777777" w:rsidR="00445A94" w:rsidRDefault="00445A94" w:rsidP="00B71B60">
      <w:pPr>
        <w:pStyle w:val="Heading2"/>
        <w:ind w:left="715" w:hanging="432"/>
        <w:rPr>
          <w:rFonts w:asciiTheme="minorHAnsi" w:hAnsiTheme="minorHAnsi" w:cstheme="minorHAnsi"/>
          <w:sz w:val="24"/>
          <w:szCs w:val="24"/>
          <w:rtl/>
        </w:rPr>
      </w:pPr>
    </w:p>
    <w:p w14:paraId="36278A0A" w14:textId="77777777" w:rsidR="00445A94" w:rsidRDefault="00445A94" w:rsidP="00B71B60">
      <w:pPr>
        <w:pStyle w:val="Heading2"/>
        <w:ind w:left="715" w:hanging="432"/>
        <w:rPr>
          <w:rFonts w:asciiTheme="minorHAnsi" w:hAnsiTheme="minorHAnsi" w:cstheme="minorHAnsi"/>
          <w:sz w:val="24"/>
          <w:szCs w:val="24"/>
          <w:rtl/>
        </w:rPr>
      </w:pPr>
    </w:p>
    <w:p w14:paraId="1483DEFE" w14:textId="0803FFDA" w:rsidR="00B71B60" w:rsidRPr="00445A94" w:rsidRDefault="00B71B60" w:rsidP="00924E32">
      <w:pPr>
        <w:pStyle w:val="Heading2"/>
        <w:ind w:left="293"/>
        <w:jc w:val="left"/>
        <w:rPr>
          <w:rFonts w:asciiTheme="minorHAnsi" w:hAnsiTheme="minorHAnsi" w:cstheme="minorHAnsi"/>
          <w:b w:val="0"/>
          <w:bCs w:val="0"/>
          <w:sz w:val="24"/>
          <w:szCs w:val="24"/>
          <w:rtl/>
        </w:rPr>
      </w:pPr>
      <w:r w:rsidRPr="00445A94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שרידות, ביצועים, התמודדות עם עומסים</w:t>
      </w:r>
      <w:r w:rsidR="00445A94">
        <w:rPr>
          <w:rFonts w:asciiTheme="minorHAnsi" w:hAnsiTheme="minorHAnsi" w:cstheme="minorHAnsi" w:hint="cs"/>
          <w:b w:val="0"/>
          <w:bCs w:val="0"/>
          <w:sz w:val="24"/>
          <w:szCs w:val="24"/>
          <w:rtl/>
        </w:rPr>
        <w:t>.</w:t>
      </w:r>
    </w:p>
    <w:p w14:paraId="220E6328" w14:textId="77777777" w:rsidR="00B71B60" w:rsidRPr="00150322" w:rsidRDefault="00B71B60" w:rsidP="00445A94">
      <w:pPr>
        <w:pStyle w:val="3"/>
        <w:shd w:val="clear" w:color="auto" w:fill="auto"/>
        <w:spacing w:before="240" w:line="360" w:lineRule="auto"/>
        <w:ind w:left="44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צד השרת מריץ Express iis המסוגל להתמודד עם מספר קריאות של קריאות בו זמנית. גם עומס על                                  שרת ה-SQL אינו צפוי בסדר גודל כזה של אתר מכיוון שהוא בנוי להתמודדות בהצלחה עם עומסים</w:t>
      </w:r>
    </w:p>
    <w:p w14:paraId="1CFEC7CE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44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כבדים.</w:t>
      </w:r>
    </w:p>
    <w:p w14:paraId="7543EE3E" w14:textId="77777777" w:rsidR="00B71B60" w:rsidRPr="00A33128" w:rsidRDefault="00B71B60" w:rsidP="00B71B60">
      <w:pPr>
        <w:pStyle w:val="3"/>
        <w:shd w:val="clear" w:color="auto" w:fill="auto"/>
        <w:spacing w:line="360" w:lineRule="auto"/>
        <w:ind w:left="860" w:firstLine="0"/>
        <w:rPr>
          <w:rFonts w:asciiTheme="minorHAnsi" w:hAnsiTheme="minorHAnsi" w:cstheme="minorHAnsi"/>
          <w:sz w:val="24"/>
          <w:szCs w:val="24"/>
          <w:rtl/>
        </w:rPr>
      </w:pPr>
    </w:p>
    <w:p w14:paraId="4A17BA82" w14:textId="68DDF64C" w:rsidR="00B71B60" w:rsidRPr="00A33128" w:rsidRDefault="00B71B60" w:rsidP="00924E32">
      <w:pPr>
        <w:ind w:left="293"/>
        <w:rPr>
          <w:rFonts w:asciiTheme="minorHAnsi" w:hAnsiTheme="minorHAnsi" w:cstheme="minorHAnsi"/>
          <w:u w:val="single"/>
          <w:rtl/>
        </w:rPr>
      </w:pPr>
      <w:r w:rsidRPr="00A33128">
        <w:rPr>
          <w:rFonts w:asciiTheme="minorHAnsi" w:hAnsiTheme="minorHAnsi" w:cstheme="minorHAnsi"/>
          <w:u w:val="single"/>
          <w:rtl/>
        </w:rPr>
        <w:t xml:space="preserve"> דרישות פונקציונאליות</w:t>
      </w:r>
      <w:r w:rsidR="00445A94" w:rsidRPr="00A33128">
        <w:rPr>
          <w:rFonts w:asciiTheme="minorHAnsi" w:hAnsiTheme="minorHAnsi" w:cstheme="minorHAnsi" w:hint="cs"/>
          <w:u w:val="single"/>
          <w:rtl/>
        </w:rPr>
        <w:t>.</w:t>
      </w:r>
    </w:p>
    <w:p w14:paraId="0B5ADBFB" w14:textId="77777777" w:rsidR="00B71B60" w:rsidRPr="00150322" w:rsidRDefault="00B71B60" w:rsidP="00445A94">
      <w:pPr>
        <w:pStyle w:val="12"/>
        <w:numPr>
          <w:ilvl w:val="0"/>
          <w:numId w:val="11"/>
        </w:numPr>
        <w:bidi/>
        <w:spacing w:before="240"/>
        <w:jc w:val="left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>המערכת תאפשר רישום חופשי של משתמשים חדשים.</w:t>
      </w:r>
    </w:p>
    <w:p w14:paraId="37B5DBFD" w14:textId="77777777" w:rsidR="00B71B60" w:rsidRPr="00150322" w:rsidRDefault="00B71B60" w:rsidP="00B71B60">
      <w:pPr>
        <w:pStyle w:val="12"/>
        <w:numPr>
          <w:ilvl w:val="0"/>
          <w:numId w:val="11"/>
        </w:numPr>
        <w:bidi/>
        <w:jc w:val="left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>בדף הכניסה תהיה אפשרות לשחזור סיסמה.</w:t>
      </w:r>
    </w:p>
    <w:p w14:paraId="56C54E67" w14:textId="2140597D" w:rsidR="00B71B60" w:rsidRDefault="00B71B60" w:rsidP="00445A94">
      <w:pPr>
        <w:pStyle w:val="3"/>
        <w:numPr>
          <w:ilvl w:val="0"/>
          <w:numId w:val="11"/>
        </w:numPr>
        <w:shd w:val="clear" w:color="auto" w:fill="auto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הכניסה למערכת תבוצע רק במקרה </w:t>
      </w:r>
      <w:r w:rsidR="00445A94">
        <w:rPr>
          <w:rFonts w:asciiTheme="minorHAnsi" w:hAnsiTheme="minorHAnsi" w:cstheme="minorHAnsi" w:hint="cs"/>
          <w:sz w:val="24"/>
          <w:szCs w:val="24"/>
          <w:rtl/>
        </w:rPr>
        <w:t>ששם המשתמש</w:t>
      </w:r>
      <w:r w:rsidRPr="00150322">
        <w:rPr>
          <w:rFonts w:asciiTheme="minorHAnsi" w:hAnsiTheme="minorHAnsi" w:cstheme="minorHAnsi"/>
          <w:sz w:val="24"/>
          <w:szCs w:val="24"/>
          <w:rtl/>
        </w:rPr>
        <w:t xml:space="preserve"> והסיסמא קיימים במערכת בהתאמה. </w:t>
      </w:r>
    </w:p>
    <w:p w14:paraId="3CB5DB1D" w14:textId="068F1771" w:rsidR="00445A94" w:rsidRDefault="00445A94" w:rsidP="00445A94">
      <w:pPr>
        <w:pStyle w:val="3"/>
        <w:numPr>
          <w:ilvl w:val="0"/>
          <w:numId w:val="11"/>
        </w:numPr>
        <w:shd w:val="clear" w:color="auto" w:fill="auto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>בכניסה כמארח יוצגו הצעות המארח עם אפשרות הוספה ועריכה.</w:t>
      </w:r>
    </w:p>
    <w:p w14:paraId="3A82F68F" w14:textId="4AAF92A5" w:rsidR="00445A94" w:rsidRPr="00150322" w:rsidRDefault="00445A94" w:rsidP="00445A94">
      <w:pPr>
        <w:pStyle w:val="3"/>
        <w:numPr>
          <w:ilvl w:val="0"/>
          <w:numId w:val="11"/>
        </w:numPr>
        <w:shd w:val="clear" w:color="auto" w:fill="auto"/>
        <w:spacing w:line="360" w:lineRule="auto"/>
        <w:rPr>
          <w:rFonts w:asciiTheme="minorHAnsi" w:hAnsiTheme="minorHAnsi" w:cstheme="minorHAnsi"/>
          <w:sz w:val="24"/>
          <w:szCs w:val="24"/>
          <w:rtl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>בכניסה כמטייל יוצגו כל הצעות האירוח עם אפשרות סינון והתאמה לצורכי המטייל.</w:t>
      </w:r>
    </w:p>
    <w:p w14:paraId="04D8103D" w14:textId="2FDE904E" w:rsidR="001F7EF7" w:rsidRDefault="00445A94" w:rsidP="00445A94">
      <w:pPr>
        <w:pStyle w:val="3"/>
        <w:numPr>
          <w:ilvl w:val="0"/>
          <w:numId w:val="11"/>
        </w:numPr>
        <w:shd w:val="clear" w:color="auto" w:fill="auto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>בכניסה כמטייל יופיע לצד הצעות האירוח יומן תאריכים עם סימון פרטי האירוח לכל יום בו תואם אירוח.</w:t>
      </w:r>
    </w:p>
    <w:p w14:paraId="478E6689" w14:textId="12F0F43F" w:rsidR="00B71B60" w:rsidRPr="00002EFD" w:rsidRDefault="00002EFD" w:rsidP="00002EFD">
      <w:pPr>
        <w:pStyle w:val="3"/>
        <w:numPr>
          <w:ilvl w:val="0"/>
          <w:numId w:val="11"/>
        </w:numPr>
        <w:shd w:val="clear" w:color="auto" w:fill="auto"/>
        <w:spacing w:line="360" w:lineRule="auto"/>
        <w:rPr>
          <w:rFonts w:asciiTheme="minorHAnsi" w:hAnsiTheme="minorHAnsi" w:cstheme="minorHAnsi"/>
          <w:sz w:val="24"/>
          <w:szCs w:val="24"/>
          <w:rtl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>בסגירת אירוח בין מטייל למארח, תנתן אפשרות לסמן הצעה זו כסגורה וכך יוצגו למטיילים רק הצעות שעוד רלוונטיות</w:t>
      </w:r>
    </w:p>
    <w:p w14:paraId="3D0071C8" w14:textId="649C0911" w:rsidR="00B71B60" w:rsidRPr="00002EFD" w:rsidRDefault="00B71B60" w:rsidP="00B71B60">
      <w:pPr>
        <w:rPr>
          <w:rFonts w:asciiTheme="minorHAnsi" w:hAnsiTheme="minorHAnsi" w:cstheme="minorHAnsi"/>
          <w:b/>
          <w:bCs/>
          <w:u w:val="single"/>
          <w:rtl/>
        </w:rPr>
      </w:pPr>
      <w:r w:rsidRPr="00002EFD">
        <w:rPr>
          <w:rFonts w:asciiTheme="minorHAnsi" w:hAnsiTheme="minorHAnsi" w:cstheme="minorHAnsi"/>
          <w:b/>
          <w:bCs/>
          <w:u w:val="single"/>
          <w:rtl/>
        </w:rPr>
        <w:t>בעי</w:t>
      </w:r>
      <w:r w:rsidR="00002EFD">
        <w:rPr>
          <w:rFonts w:asciiTheme="minorHAnsi" w:hAnsiTheme="minorHAnsi" w:cstheme="minorHAnsi"/>
          <w:b/>
          <w:bCs/>
          <w:u w:val="single"/>
          <w:rtl/>
        </w:rPr>
        <w:t>ות צפויות במהלך הפיתוח ופתרונות</w:t>
      </w:r>
      <w:r w:rsidR="00002EFD">
        <w:rPr>
          <w:rFonts w:asciiTheme="minorHAnsi" w:hAnsiTheme="minorHAnsi" w:cstheme="minorHAnsi" w:hint="cs"/>
          <w:b/>
          <w:bCs/>
          <w:u w:val="single"/>
          <w:rtl/>
        </w:rPr>
        <w:t>:</w:t>
      </w:r>
    </w:p>
    <w:p w14:paraId="5519E198" w14:textId="77777777" w:rsidR="00B71B60" w:rsidRPr="00150322" w:rsidRDefault="00B71B60" w:rsidP="00002EFD">
      <w:pPr>
        <w:numPr>
          <w:ilvl w:val="1"/>
          <w:numId w:val="13"/>
        </w:numPr>
        <w:spacing w:before="240"/>
        <w:ind w:left="293"/>
        <w:rPr>
          <w:rFonts w:asciiTheme="minorHAnsi" w:hAnsiTheme="minorHAnsi" w:cstheme="minorHAnsi"/>
          <w:b/>
          <w:bCs/>
          <w:rtl/>
        </w:rPr>
      </w:pPr>
      <w:r w:rsidRPr="00150322">
        <w:rPr>
          <w:rFonts w:asciiTheme="minorHAnsi" w:hAnsiTheme="minorHAnsi" w:cstheme="minorHAnsi"/>
          <w:rtl/>
        </w:rPr>
        <w:t>תיאור הבעיות:</w:t>
      </w:r>
    </w:p>
    <w:p w14:paraId="5CF05930" w14:textId="2C976953" w:rsidR="00B71B60" w:rsidRPr="00150322" w:rsidRDefault="00B71B60" w:rsidP="00002EFD">
      <w:pPr>
        <w:pStyle w:val="3"/>
        <w:numPr>
          <w:ilvl w:val="1"/>
          <w:numId w:val="15"/>
        </w:numPr>
        <w:shd w:val="clear" w:color="auto" w:fill="auto"/>
        <w:spacing w:before="240" w:line="360" w:lineRule="auto"/>
        <w:rPr>
          <w:rFonts w:asciiTheme="minorHAnsi" w:hAnsiTheme="minorHAnsi" w:cstheme="minorHAnsi"/>
          <w:sz w:val="24"/>
          <w:szCs w:val="24"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בעיה 1:  כיצד נוכל לאכוף את רישום העסקאות של נותני השירות בלוח הארועים שמציעה המערכת? (אם הרישום לא יתבצע במערכת</w:t>
      </w:r>
      <w:r w:rsidR="00002EFD">
        <w:rPr>
          <w:rFonts w:asciiTheme="minorHAnsi" w:hAnsiTheme="minorHAnsi" w:cstheme="minorHAnsi" w:hint="cs"/>
          <w:sz w:val="24"/>
          <w:szCs w:val="24"/>
          <w:rtl/>
        </w:rPr>
        <w:t>,</w:t>
      </w:r>
      <w:r w:rsidRPr="00150322">
        <w:rPr>
          <w:rFonts w:asciiTheme="minorHAnsi" w:hAnsiTheme="minorHAnsi" w:cstheme="minorHAnsi"/>
          <w:sz w:val="24"/>
          <w:szCs w:val="24"/>
          <w:rtl/>
        </w:rPr>
        <w:t xml:space="preserve"> הצעות 'תפוסות' ימשיכו להשלח למשתמשים)</w:t>
      </w:r>
    </w:p>
    <w:p w14:paraId="3C4F96C2" w14:textId="41DE9A47" w:rsidR="00B71B60" w:rsidRPr="00002EFD" w:rsidRDefault="00B71B60" w:rsidP="00002EFD">
      <w:pPr>
        <w:pStyle w:val="3"/>
        <w:numPr>
          <w:ilvl w:val="1"/>
          <w:numId w:val="15"/>
        </w:numPr>
        <w:shd w:val="clear" w:color="auto" w:fill="auto"/>
        <w:spacing w:line="360" w:lineRule="auto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בעיה 2: משתמש הרוצה לתכנן א</w:t>
      </w:r>
      <w:r w:rsidR="00002EFD">
        <w:rPr>
          <w:rFonts w:asciiTheme="minorHAnsi" w:hAnsiTheme="minorHAnsi" w:cstheme="minorHAnsi"/>
          <w:sz w:val="24"/>
          <w:szCs w:val="24"/>
          <w:rtl/>
        </w:rPr>
        <w:t>ת מסלול הנסיעה במשך תקופה ארוכה</w:t>
      </w:r>
      <w:r w:rsidR="00002EFD">
        <w:rPr>
          <w:rFonts w:asciiTheme="minorHAnsi" w:hAnsiTheme="minorHAnsi" w:cstheme="minorHAnsi" w:hint="cs"/>
          <w:sz w:val="24"/>
          <w:szCs w:val="24"/>
          <w:rtl/>
        </w:rPr>
        <w:t xml:space="preserve">, </w:t>
      </w:r>
      <w:r w:rsidRPr="00150322">
        <w:rPr>
          <w:rFonts w:asciiTheme="minorHAnsi" w:hAnsiTheme="minorHAnsi" w:cstheme="minorHAnsi"/>
          <w:sz w:val="24"/>
          <w:szCs w:val="24"/>
          <w:rtl/>
        </w:rPr>
        <w:t>בכל כניסה למערכת יאלץ להזין את הפרמטרים להתאמה שוב ושוב.</w:t>
      </w:r>
    </w:p>
    <w:p w14:paraId="54576CB6" w14:textId="77777777" w:rsidR="00B71B60" w:rsidRPr="00150322" w:rsidRDefault="00B71B60" w:rsidP="00002EFD">
      <w:pPr>
        <w:numPr>
          <w:ilvl w:val="1"/>
          <w:numId w:val="13"/>
        </w:numPr>
        <w:spacing w:before="240"/>
        <w:ind w:left="293"/>
        <w:rPr>
          <w:rFonts w:asciiTheme="minorHAnsi" w:hAnsiTheme="minorHAnsi" w:cstheme="minorHAnsi"/>
          <w:b/>
          <w:bCs/>
          <w:rtl/>
        </w:rPr>
      </w:pPr>
      <w:r w:rsidRPr="00150322">
        <w:rPr>
          <w:rFonts w:asciiTheme="minorHAnsi" w:hAnsiTheme="minorHAnsi" w:cstheme="minorHAnsi"/>
          <w:rtl/>
        </w:rPr>
        <w:t>פתרונות אפשריים:</w:t>
      </w:r>
    </w:p>
    <w:p w14:paraId="38F272F6" w14:textId="64FDA243" w:rsidR="00B71B60" w:rsidRPr="00150322" w:rsidRDefault="00B71B60" w:rsidP="00002EFD">
      <w:pPr>
        <w:pStyle w:val="3"/>
        <w:numPr>
          <w:ilvl w:val="0"/>
          <w:numId w:val="16"/>
        </w:numPr>
        <w:shd w:val="clear" w:color="auto" w:fill="auto"/>
        <w:spacing w:line="360" w:lineRule="auto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לבעיה 1:    </w:t>
      </w:r>
    </w:p>
    <w:p w14:paraId="49E1FF07" w14:textId="1967A051" w:rsidR="00002EFD" w:rsidRDefault="00B71B60" w:rsidP="002E1588">
      <w:pPr>
        <w:pStyle w:val="3"/>
        <w:shd w:val="clear" w:color="auto" w:fill="auto"/>
        <w:spacing w:line="360" w:lineRule="auto"/>
        <w:ind w:left="1224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פתרון 1: </w:t>
      </w:r>
      <w:r w:rsidR="00002EFD">
        <w:rPr>
          <w:rFonts w:asciiTheme="minorHAnsi" w:hAnsiTheme="minorHAnsi" w:cstheme="minorHAnsi" w:hint="cs"/>
          <w:sz w:val="24"/>
          <w:szCs w:val="24"/>
          <w:rtl/>
        </w:rPr>
        <w:t xml:space="preserve">מטייל שנתקל בהצעה המסומנת כפנויה ומתברר לו שהיא תפוסה כבר- </w:t>
      </w:r>
      <w:r w:rsidR="002E1588">
        <w:rPr>
          <w:rFonts w:asciiTheme="minorHAnsi" w:hAnsiTheme="minorHAnsi" w:cstheme="minorHAnsi" w:hint="cs"/>
          <w:sz w:val="24"/>
          <w:szCs w:val="24"/>
          <w:rtl/>
        </w:rPr>
        <w:t>יוכל לשלוח התראה למציע ההצעה</w:t>
      </w:r>
      <w:r w:rsidRPr="00150322">
        <w:rPr>
          <w:rFonts w:asciiTheme="minorHAnsi" w:hAnsiTheme="minorHAnsi" w:cstheme="minorHAnsi"/>
          <w:sz w:val="24"/>
          <w:szCs w:val="24"/>
          <w:rtl/>
        </w:rPr>
        <w:t xml:space="preserve">. </w:t>
      </w:r>
    </w:p>
    <w:p w14:paraId="1D3E9DAC" w14:textId="5F7941E6" w:rsidR="00B71B60" w:rsidRPr="00150322" w:rsidRDefault="00B71B60" w:rsidP="00002EFD">
      <w:pPr>
        <w:pStyle w:val="3"/>
        <w:shd w:val="clear" w:color="auto" w:fill="auto"/>
        <w:spacing w:line="360" w:lineRule="auto"/>
        <w:ind w:left="1224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פתרון 2: לאפשר לסגור עסקה רק דרך המערכת ללא אפשרות לקבלת פרטי יצירת קשר.</w:t>
      </w:r>
    </w:p>
    <w:p w14:paraId="73A8612E" w14:textId="77777777" w:rsidR="00002EFD" w:rsidRDefault="00B71B60" w:rsidP="00002EFD">
      <w:pPr>
        <w:pStyle w:val="3"/>
        <w:numPr>
          <w:ilvl w:val="0"/>
          <w:numId w:val="16"/>
        </w:numPr>
        <w:shd w:val="clear" w:color="auto" w:fill="auto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לבעיה 2:</w:t>
      </w:r>
    </w:p>
    <w:p w14:paraId="05333B01" w14:textId="4D058C1E" w:rsidR="00B71B60" w:rsidRPr="00002EFD" w:rsidRDefault="00B71B60" w:rsidP="00002EFD">
      <w:pPr>
        <w:pStyle w:val="3"/>
        <w:shd w:val="clear" w:color="auto" w:fill="auto"/>
        <w:spacing w:line="360" w:lineRule="auto"/>
        <w:ind w:left="1120" w:firstLine="0"/>
        <w:rPr>
          <w:rFonts w:asciiTheme="minorHAnsi" w:hAnsiTheme="minorHAnsi" w:cstheme="minorHAnsi"/>
          <w:sz w:val="24"/>
          <w:szCs w:val="24"/>
          <w:rtl/>
        </w:rPr>
      </w:pPr>
      <w:r w:rsidRPr="00002EFD">
        <w:rPr>
          <w:rFonts w:asciiTheme="minorHAnsi" w:hAnsiTheme="minorHAnsi" w:cstheme="minorHAnsi"/>
          <w:sz w:val="24"/>
          <w:szCs w:val="24"/>
          <w:rtl/>
        </w:rPr>
        <w:t>פתרון 1: שמירת תוצאות החיפוש בזכרון הלוקאלי של הדפדפן. בכל כניסה התוצאה תשלף מחדש.</w:t>
      </w:r>
    </w:p>
    <w:p w14:paraId="196B3F1A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1224" w:firstLine="216"/>
        <w:rPr>
          <w:rFonts w:asciiTheme="minorHAnsi" w:hAnsiTheme="minorHAnsi" w:cstheme="minorHAnsi"/>
          <w:sz w:val="24"/>
          <w:szCs w:val="24"/>
          <w:rtl/>
        </w:rPr>
      </w:pPr>
    </w:p>
    <w:p w14:paraId="42608297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1224" w:firstLine="216"/>
        <w:rPr>
          <w:rFonts w:asciiTheme="minorHAnsi" w:hAnsiTheme="minorHAnsi" w:cstheme="minorHAnsi"/>
          <w:sz w:val="24"/>
          <w:szCs w:val="24"/>
          <w:rtl/>
        </w:rPr>
      </w:pPr>
    </w:p>
    <w:p w14:paraId="0B7EB2E6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44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lastRenderedPageBreak/>
        <w:tab/>
      </w:r>
      <w:r w:rsidRPr="00150322">
        <w:rPr>
          <w:rFonts w:asciiTheme="minorHAnsi" w:hAnsiTheme="minorHAnsi" w:cstheme="minorHAnsi"/>
          <w:sz w:val="24"/>
          <w:szCs w:val="24"/>
          <w:rtl/>
        </w:rPr>
        <w:tab/>
      </w:r>
    </w:p>
    <w:p w14:paraId="74DA42D2" w14:textId="77777777" w:rsidR="002E1588" w:rsidRDefault="002E1588" w:rsidP="00B71B60">
      <w:pPr>
        <w:pStyle w:val="3"/>
        <w:shd w:val="clear" w:color="auto" w:fill="auto"/>
        <w:spacing w:line="360" w:lineRule="auto"/>
        <w:ind w:left="440" w:firstLine="0"/>
        <w:rPr>
          <w:rFonts w:asciiTheme="minorHAnsi" w:hAnsiTheme="minorHAnsi" w:cstheme="minorHAnsi"/>
          <w:sz w:val="24"/>
          <w:szCs w:val="24"/>
          <w:rtl/>
        </w:rPr>
      </w:pPr>
    </w:p>
    <w:p w14:paraId="322C9499" w14:textId="77777777" w:rsidR="002E1588" w:rsidRDefault="002E1588" w:rsidP="00B71B60">
      <w:pPr>
        <w:pStyle w:val="3"/>
        <w:shd w:val="clear" w:color="auto" w:fill="auto"/>
        <w:spacing w:line="360" w:lineRule="auto"/>
        <w:ind w:left="440" w:firstLine="0"/>
        <w:rPr>
          <w:rFonts w:asciiTheme="minorHAnsi" w:hAnsiTheme="minorHAnsi" w:cstheme="minorHAnsi"/>
          <w:sz w:val="24"/>
          <w:szCs w:val="24"/>
          <w:rtl/>
        </w:rPr>
      </w:pPr>
    </w:p>
    <w:p w14:paraId="7DA54129" w14:textId="74426514" w:rsidR="00B71B60" w:rsidRPr="00150322" w:rsidRDefault="00B71B60" w:rsidP="00B71B60">
      <w:pPr>
        <w:pStyle w:val="3"/>
        <w:shd w:val="clear" w:color="auto" w:fill="auto"/>
        <w:spacing w:line="360" w:lineRule="auto"/>
        <w:ind w:left="44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הפתרונות הנבחרים:</w:t>
      </w:r>
    </w:p>
    <w:p w14:paraId="47C1B00A" w14:textId="03C7C0C6" w:rsidR="00B71B60" w:rsidRPr="00150322" w:rsidRDefault="00002EFD" w:rsidP="002E1588">
      <w:pPr>
        <w:pStyle w:val="3"/>
        <w:shd w:val="clear" w:color="auto" w:fill="auto"/>
        <w:spacing w:line="360" w:lineRule="auto"/>
        <w:ind w:firstLine="0"/>
        <w:rPr>
          <w:rFonts w:asciiTheme="minorHAnsi" w:hAnsiTheme="minorHAnsi" w:cstheme="minorHAnsi"/>
          <w:sz w:val="24"/>
          <w:szCs w:val="24"/>
          <w:rtl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 xml:space="preserve">                   </w:t>
      </w:r>
      <w:r w:rsidR="00B71B60" w:rsidRPr="00150322">
        <w:rPr>
          <w:rFonts w:asciiTheme="minorHAnsi" w:hAnsiTheme="minorHAnsi" w:cstheme="minorHAnsi"/>
          <w:sz w:val="24"/>
          <w:szCs w:val="24"/>
          <w:rtl/>
        </w:rPr>
        <w:t xml:space="preserve">לבעיה 1:  </w:t>
      </w:r>
      <w:r w:rsidR="002E1588">
        <w:rPr>
          <w:rFonts w:asciiTheme="minorHAnsi" w:hAnsiTheme="minorHAnsi" w:cstheme="minorHAnsi" w:hint="cs"/>
          <w:sz w:val="24"/>
          <w:szCs w:val="24"/>
          <w:rtl/>
        </w:rPr>
        <w:t>שליחת התראה למארח שלא סימן הצעתו כתפוסה</w:t>
      </w:r>
      <w:r w:rsidR="00B71B60" w:rsidRPr="00150322">
        <w:rPr>
          <w:rFonts w:asciiTheme="minorHAnsi" w:hAnsiTheme="minorHAnsi" w:cstheme="minorHAnsi"/>
          <w:sz w:val="24"/>
          <w:szCs w:val="24"/>
          <w:rtl/>
        </w:rPr>
        <w:t>.</w:t>
      </w:r>
      <w:r w:rsidR="00B71B60" w:rsidRPr="00150322">
        <w:rPr>
          <w:rFonts w:asciiTheme="minorHAnsi" w:hAnsiTheme="minorHAnsi" w:cstheme="minorHAnsi"/>
          <w:sz w:val="24"/>
          <w:szCs w:val="24"/>
          <w:rtl/>
        </w:rPr>
        <w:tab/>
      </w:r>
      <w:r w:rsidR="00B71B60" w:rsidRPr="00150322">
        <w:rPr>
          <w:rFonts w:asciiTheme="minorHAnsi" w:hAnsiTheme="minorHAnsi" w:cstheme="minorHAnsi"/>
          <w:color w:val="E36C0A" w:themeColor="accent6" w:themeShade="BF"/>
          <w:sz w:val="24"/>
          <w:szCs w:val="24"/>
          <w:rtl/>
        </w:rPr>
        <w:t xml:space="preserve"> </w:t>
      </w:r>
    </w:p>
    <w:p w14:paraId="04E9E128" w14:textId="7E69C36A" w:rsidR="00B71B60" w:rsidRPr="00150322" w:rsidRDefault="00002EFD" w:rsidP="002E1588">
      <w:pPr>
        <w:pStyle w:val="3"/>
        <w:shd w:val="clear" w:color="auto" w:fill="auto"/>
        <w:tabs>
          <w:tab w:val="left" w:pos="5510"/>
        </w:tabs>
        <w:spacing w:line="360" w:lineRule="auto"/>
        <w:ind w:firstLine="0"/>
        <w:rPr>
          <w:rFonts w:asciiTheme="minorHAnsi" w:hAnsiTheme="minorHAnsi" w:cstheme="minorHAnsi"/>
          <w:sz w:val="24"/>
          <w:szCs w:val="24"/>
          <w:rtl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 xml:space="preserve">                   </w:t>
      </w:r>
      <w:r w:rsidR="00B71B60" w:rsidRPr="00150322">
        <w:rPr>
          <w:rFonts w:asciiTheme="minorHAnsi" w:hAnsiTheme="minorHAnsi" w:cstheme="minorHAnsi"/>
          <w:sz w:val="24"/>
          <w:szCs w:val="24"/>
          <w:rtl/>
        </w:rPr>
        <w:t>לבעיה 2: פתרון 1- שמירה בזכרון הלוקאלי.</w:t>
      </w:r>
      <w:r w:rsidR="00B71B60" w:rsidRPr="00150322">
        <w:rPr>
          <w:rFonts w:asciiTheme="minorHAnsi" w:hAnsiTheme="minorHAnsi" w:cstheme="minorHAnsi"/>
          <w:sz w:val="24"/>
          <w:szCs w:val="24"/>
          <w:rtl/>
        </w:rPr>
        <w:tab/>
      </w:r>
    </w:p>
    <w:p w14:paraId="1B6F7454" w14:textId="77777777" w:rsidR="00B71B60" w:rsidRPr="002E1588" w:rsidRDefault="00B71B60" w:rsidP="002E1588">
      <w:pPr>
        <w:spacing w:before="240"/>
        <w:rPr>
          <w:rFonts w:asciiTheme="minorHAnsi" w:hAnsiTheme="minorHAnsi" w:cstheme="minorHAnsi"/>
          <w:b/>
          <w:bCs/>
          <w:u w:val="single"/>
          <w:rtl/>
        </w:rPr>
      </w:pPr>
      <w:r w:rsidRPr="002E1588">
        <w:rPr>
          <w:rFonts w:asciiTheme="minorHAnsi" w:hAnsiTheme="minorHAnsi" w:cstheme="minorHAnsi"/>
          <w:b/>
          <w:bCs/>
          <w:u w:val="single"/>
          <w:rtl/>
        </w:rPr>
        <w:t>פתרון טכנולוגי נבחר:</w:t>
      </w:r>
    </w:p>
    <w:p w14:paraId="7D986AB4" w14:textId="3A56EC6F" w:rsidR="006B0FE6" w:rsidRPr="002E1588" w:rsidRDefault="00B71B60" w:rsidP="002E1588">
      <w:pPr>
        <w:pStyle w:val="Heading2"/>
        <w:spacing w:before="240"/>
        <w:jc w:val="left"/>
        <w:rPr>
          <w:rFonts w:asciiTheme="minorHAnsi" w:hAnsiTheme="minorHAnsi" w:cstheme="minorHAnsi"/>
          <w:b w:val="0"/>
          <w:bCs w:val="0"/>
          <w:sz w:val="24"/>
          <w:szCs w:val="24"/>
          <w:rtl/>
        </w:rPr>
      </w:pPr>
      <w:r w:rsidRPr="002E1588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טופולוגית הפתרון : המערכת מורכבת משרת IIS המריץ את האתר בסביבת ה- </w:t>
      </w:r>
      <w:r w:rsidR="002E1588" w:rsidRPr="002E1588">
        <w:rPr>
          <w:rFonts w:asciiTheme="minorHAnsi" w:hAnsiTheme="minorHAnsi" w:cstheme="minorHAnsi"/>
          <w:b w:val="0"/>
          <w:bCs w:val="0"/>
          <w:sz w:val="24"/>
          <w:szCs w:val="24"/>
        </w:rPr>
        <w:t>S</w:t>
      </w:r>
      <w:r w:rsidRPr="002E1588">
        <w:rPr>
          <w:rFonts w:asciiTheme="minorHAnsi" w:hAnsiTheme="minorHAnsi" w:cstheme="minorHAnsi"/>
          <w:b w:val="0"/>
          <w:bCs w:val="0"/>
          <w:sz w:val="24"/>
          <w:szCs w:val="24"/>
        </w:rPr>
        <w:t>erver</w:t>
      </w:r>
      <w:r w:rsidRPr="002E1588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. מסד הנתונים </w:t>
      </w:r>
      <w:r w:rsidRPr="002E1588">
        <w:rPr>
          <w:rFonts w:asciiTheme="minorHAnsi" w:hAnsiTheme="minorHAnsi" w:cstheme="minorHAnsi"/>
          <w:b w:val="0"/>
          <w:bCs w:val="0"/>
          <w:sz w:val="24"/>
          <w:szCs w:val="24"/>
        </w:rPr>
        <w:t>DB's</w:t>
      </w:r>
      <w:r w:rsidRPr="002E1588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 של ה- </w:t>
      </w:r>
      <w:proofErr w:type="spellStart"/>
      <w:r w:rsidRPr="002E1588">
        <w:rPr>
          <w:rFonts w:asciiTheme="minorHAnsi" w:hAnsiTheme="minorHAnsi" w:cstheme="minorHAnsi"/>
          <w:b w:val="0"/>
          <w:bCs w:val="0"/>
          <w:sz w:val="24"/>
          <w:szCs w:val="24"/>
        </w:rPr>
        <w:t>sql</w:t>
      </w:r>
      <w:proofErr w:type="spellEnd"/>
      <w:r w:rsidRPr="002E158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server</w:t>
      </w:r>
      <w:r w:rsidRPr="002E1588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.</w:t>
      </w:r>
    </w:p>
    <w:p w14:paraId="174C8DAF" w14:textId="4ECF03C4" w:rsidR="00B71B60" w:rsidRPr="00150322" w:rsidRDefault="00B71B60" w:rsidP="00B71B60">
      <w:pPr>
        <w:rPr>
          <w:rFonts w:asciiTheme="minorHAnsi" w:hAnsiTheme="minorHAnsi" w:cstheme="minorHAnsi"/>
        </w:rPr>
      </w:pPr>
    </w:p>
    <w:p w14:paraId="6EE43508" w14:textId="77777777" w:rsidR="00B71B60" w:rsidRPr="00150322" w:rsidRDefault="00B71B60" w:rsidP="00B71B60">
      <w:pPr>
        <w:rPr>
          <w:rFonts w:asciiTheme="minorHAnsi" w:hAnsiTheme="minorHAnsi" w:cstheme="minorHAnsi"/>
        </w:rPr>
      </w:pPr>
      <w:r w:rsidRPr="00150322">
        <w:rPr>
          <w:rFonts w:asciiTheme="minorHAnsi" w:hAnsiTheme="minorHAnsi" w:cstheme="minorHAnsi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D2B43" wp14:editId="2231589F">
            <wp:simplePos x="0" y="0"/>
            <wp:positionH relativeFrom="column">
              <wp:posOffset>563880</wp:posOffset>
            </wp:positionH>
            <wp:positionV relativeFrom="paragraph">
              <wp:posOffset>53975</wp:posOffset>
            </wp:positionV>
            <wp:extent cx="2301439" cy="1554615"/>
            <wp:effectExtent l="0" t="0" r="3810" b="762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37888" w14:textId="77777777" w:rsidR="00B71B60" w:rsidRPr="00150322" w:rsidRDefault="00B71B60" w:rsidP="00B71B60">
      <w:pPr>
        <w:rPr>
          <w:rFonts w:asciiTheme="minorHAnsi" w:hAnsiTheme="minorHAnsi" w:cstheme="minorHAnsi"/>
        </w:rPr>
      </w:pPr>
    </w:p>
    <w:p w14:paraId="22C3C05E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</w:p>
    <w:p w14:paraId="4AB78A26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</w:p>
    <w:p w14:paraId="7E3BAFE3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</w:p>
    <w:p w14:paraId="52D7A0BC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</w:p>
    <w:p w14:paraId="52F9F030" w14:textId="0C580E75" w:rsidR="00B71B60" w:rsidRDefault="00B71B60" w:rsidP="00B71B60">
      <w:pPr>
        <w:pStyle w:val="Heading2"/>
        <w:jc w:val="both"/>
        <w:rPr>
          <w:rFonts w:asciiTheme="minorHAnsi" w:eastAsia="David" w:hAnsiTheme="minorHAnsi" w:cstheme="minorHAnsi"/>
          <w:b w:val="0"/>
          <w:bCs w:val="0"/>
          <w:sz w:val="24"/>
          <w:szCs w:val="24"/>
          <w:rtl/>
          <w:lang w:eastAsia="en-US"/>
        </w:rPr>
      </w:pPr>
    </w:p>
    <w:p w14:paraId="292F435F" w14:textId="77777777" w:rsidR="002E1588" w:rsidRPr="002E1588" w:rsidRDefault="002E1588" w:rsidP="002E1588">
      <w:pPr>
        <w:rPr>
          <w:rtl/>
          <w:lang w:eastAsia="en-US"/>
        </w:rPr>
      </w:pPr>
    </w:p>
    <w:p w14:paraId="2AF0EDE8" w14:textId="6EE5D5F6" w:rsidR="00B71B60" w:rsidRPr="002E1588" w:rsidRDefault="002E1588" w:rsidP="00B71B60">
      <w:pPr>
        <w:pStyle w:val="Heading2"/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 w:rsidRPr="002E1588">
        <w:rPr>
          <w:rFonts w:asciiTheme="minorHAnsi" w:hAnsiTheme="minorHAnsi" w:cstheme="minorHAnsi"/>
          <w:sz w:val="24"/>
          <w:szCs w:val="24"/>
          <w:u w:val="single"/>
          <w:rtl/>
        </w:rPr>
        <w:t>טכנולוגיות בשימוש</w:t>
      </w:r>
      <w:r w:rsidRPr="002E1588">
        <w:rPr>
          <w:rFonts w:asciiTheme="minorHAnsi" w:hAnsiTheme="minorHAnsi" w:cstheme="minorHAnsi" w:hint="cs"/>
          <w:sz w:val="24"/>
          <w:szCs w:val="24"/>
          <w:u w:val="single"/>
          <w:rtl/>
        </w:rPr>
        <w:t>:</w:t>
      </w:r>
    </w:p>
    <w:p w14:paraId="77E3B279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צד הלקוח:  Angular+typescript.</w:t>
      </w:r>
    </w:p>
    <w:p w14:paraId="7542B9F3" w14:textId="0C1437A0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שמוש בbootstrap4 </w:t>
      </w:r>
      <w:r w:rsidR="002E1588">
        <w:rPr>
          <w:rFonts w:asciiTheme="minorHAnsi" w:hAnsiTheme="minorHAnsi" w:cstheme="minorHAnsi"/>
          <w:sz w:val="24"/>
          <w:szCs w:val="24"/>
          <w:rtl/>
        </w:rPr>
        <w:t xml:space="preserve"> ובספריות עצוב נוספות</w:t>
      </w:r>
      <w:r w:rsidRPr="00150322">
        <w:rPr>
          <w:rFonts w:asciiTheme="minorHAnsi" w:hAnsiTheme="minorHAnsi" w:cstheme="minorHAnsi"/>
          <w:sz w:val="24"/>
          <w:szCs w:val="24"/>
          <w:rtl/>
        </w:rPr>
        <w:t xml:space="preserve"> ליצירת אתר רספונסיבי, מעוצב ונעים לעין.</w:t>
      </w:r>
    </w:p>
    <w:p w14:paraId="1BE491FF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צד השרת: שירות אינטרנט באמצעות web api בשיטת שלושת השכבות.</w:t>
      </w:r>
    </w:p>
    <w:p w14:paraId="513B7665" w14:textId="1BEB2D24" w:rsidR="00B71B60" w:rsidRPr="00150322" w:rsidRDefault="00B71B60" w:rsidP="002E1588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מסד נתונים: sql-server</w:t>
      </w:r>
    </w:p>
    <w:p w14:paraId="7139E0E6" w14:textId="0BC37BF5" w:rsidR="00B71B60" w:rsidRPr="002E1588" w:rsidRDefault="00B71B60" w:rsidP="002E1588">
      <w:pPr>
        <w:pStyle w:val="Heading2"/>
        <w:jc w:val="left"/>
        <w:rPr>
          <w:rFonts w:asciiTheme="minorHAnsi" w:hAnsiTheme="minorHAnsi" w:cstheme="minorHAnsi"/>
          <w:sz w:val="24"/>
          <w:szCs w:val="24"/>
          <w:u w:val="single"/>
          <w:rtl/>
        </w:rPr>
      </w:pPr>
      <w:r w:rsidRPr="002E1588">
        <w:rPr>
          <w:rFonts w:asciiTheme="minorHAnsi" w:hAnsiTheme="minorHAnsi" w:cstheme="minorHAnsi"/>
          <w:sz w:val="24"/>
          <w:szCs w:val="24"/>
          <w:u w:val="single"/>
          <w:rtl/>
        </w:rPr>
        <w:t>שפות הפיתוח</w:t>
      </w:r>
      <w:r w:rsidR="002E1588">
        <w:rPr>
          <w:rFonts w:asciiTheme="minorHAnsi" w:hAnsiTheme="minorHAnsi" w:cstheme="minorHAnsi" w:hint="cs"/>
          <w:sz w:val="24"/>
          <w:szCs w:val="24"/>
          <w:u w:val="single"/>
          <w:rtl/>
        </w:rPr>
        <w:t>:</w:t>
      </w:r>
    </w:p>
    <w:p w14:paraId="5475BA16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שפות הפיתוח בצד השרת:</w:t>
      </w:r>
      <w:r w:rsidRPr="00150322">
        <w:rPr>
          <w:rFonts w:asciiTheme="minorHAnsi" w:hAnsiTheme="minorHAnsi" w:cstheme="minorHAnsi"/>
          <w:sz w:val="24"/>
          <w:szCs w:val="24"/>
        </w:rPr>
        <w:t xml:space="preserve">C# </w:t>
      </w:r>
      <w:r w:rsidRPr="00150322">
        <w:rPr>
          <w:rFonts w:asciiTheme="minorHAnsi" w:hAnsiTheme="minorHAnsi" w:cstheme="minorHAnsi"/>
          <w:sz w:val="24"/>
          <w:szCs w:val="24"/>
          <w:rtl/>
        </w:rPr>
        <w:t xml:space="preserve">  </w:t>
      </w:r>
    </w:p>
    <w:p w14:paraId="4370B270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שפות הפיתוח בצד הלקוח:</w:t>
      </w:r>
      <w:r w:rsidRPr="00150322">
        <w:rPr>
          <w:rFonts w:asciiTheme="minorHAnsi" w:hAnsiTheme="minorHAnsi" w:cstheme="minorHAnsi"/>
          <w:sz w:val="24"/>
          <w:szCs w:val="24"/>
          <w:rtl/>
        </w:rPr>
        <w:tab/>
        <w:t>TYPE SCRIPT</w:t>
      </w:r>
    </w:p>
    <w:p w14:paraId="557A415C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ab/>
      </w:r>
      <w:r w:rsidRPr="00150322">
        <w:rPr>
          <w:rFonts w:asciiTheme="minorHAnsi" w:hAnsiTheme="minorHAnsi" w:cstheme="minorHAnsi"/>
          <w:sz w:val="24"/>
          <w:szCs w:val="24"/>
          <w:rtl/>
        </w:rPr>
        <w:tab/>
      </w:r>
      <w:r w:rsidRPr="00150322">
        <w:rPr>
          <w:rFonts w:asciiTheme="minorHAnsi" w:hAnsiTheme="minorHAnsi" w:cstheme="minorHAnsi"/>
          <w:sz w:val="24"/>
          <w:szCs w:val="24"/>
          <w:rtl/>
        </w:rPr>
        <w:tab/>
      </w:r>
      <w:r w:rsidRPr="00150322">
        <w:rPr>
          <w:rFonts w:asciiTheme="minorHAnsi" w:hAnsiTheme="minorHAnsi" w:cstheme="minorHAnsi"/>
          <w:sz w:val="24"/>
          <w:szCs w:val="24"/>
          <w:rtl/>
        </w:rPr>
        <w:tab/>
        <w:t>JAVA SCRIPT</w:t>
      </w:r>
    </w:p>
    <w:p w14:paraId="4E2A5BFC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ab/>
      </w:r>
      <w:r w:rsidRPr="00150322">
        <w:rPr>
          <w:rFonts w:asciiTheme="minorHAnsi" w:hAnsiTheme="minorHAnsi" w:cstheme="minorHAnsi"/>
          <w:sz w:val="24"/>
          <w:szCs w:val="24"/>
          <w:rtl/>
        </w:rPr>
        <w:tab/>
      </w:r>
      <w:r w:rsidRPr="00150322">
        <w:rPr>
          <w:rFonts w:asciiTheme="minorHAnsi" w:hAnsiTheme="minorHAnsi" w:cstheme="minorHAnsi"/>
          <w:sz w:val="24"/>
          <w:szCs w:val="24"/>
          <w:rtl/>
        </w:rPr>
        <w:tab/>
      </w:r>
      <w:r w:rsidRPr="00150322">
        <w:rPr>
          <w:rFonts w:asciiTheme="minorHAnsi" w:hAnsiTheme="minorHAnsi" w:cstheme="minorHAnsi"/>
          <w:sz w:val="24"/>
          <w:szCs w:val="24"/>
          <w:rtl/>
        </w:rPr>
        <w:tab/>
        <w:t>CSS</w:t>
      </w:r>
    </w:p>
    <w:p w14:paraId="4A17AC29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3040" w:firstLine="56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HTML5</w:t>
      </w:r>
    </w:p>
    <w:p w14:paraId="3EB9BFEF" w14:textId="70AE41F1" w:rsidR="00B71B60" w:rsidRPr="002E1588" w:rsidRDefault="00B71B60" w:rsidP="002E1588">
      <w:pPr>
        <w:pStyle w:val="Heading2"/>
        <w:jc w:val="left"/>
        <w:rPr>
          <w:rFonts w:asciiTheme="minorHAnsi" w:hAnsiTheme="minorHAnsi" w:cstheme="minorHAnsi"/>
          <w:sz w:val="24"/>
          <w:szCs w:val="24"/>
          <w:u w:val="single"/>
          <w:rtl/>
        </w:rPr>
      </w:pPr>
      <w:r w:rsidRPr="002E1588">
        <w:rPr>
          <w:rFonts w:asciiTheme="minorHAnsi" w:hAnsiTheme="minorHAnsi" w:cstheme="minorHAnsi"/>
          <w:sz w:val="24"/>
          <w:szCs w:val="24"/>
          <w:u w:val="single"/>
          <w:rtl/>
        </w:rPr>
        <w:t>ארכיטקטורה נבחרת</w:t>
      </w:r>
      <w:r w:rsidR="002E1588" w:rsidRPr="002E1588">
        <w:rPr>
          <w:rFonts w:asciiTheme="minorHAnsi" w:hAnsiTheme="minorHAnsi" w:cstheme="minorHAnsi" w:hint="cs"/>
          <w:sz w:val="24"/>
          <w:szCs w:val="24"/>
          <w:u w:val="single"/>
          <w:rtl/>
        </w:rPr>
        <w:t>:</w:t>
      </w:r>
    </w:p>
    <w:p w14:paraId="2E43F5DE" w14:textId="39A100F3" w:rsidR="005D67E8" w:rsidRDefault="002E1588" w:rsidP="002E1588">
      <w:pPr>
        <w:pStyle w:val="3"/>
        <w:numPr>
          <w:ilvl w:val="0"/>
          <w:numId w:val="13"/>
        </w:numPr>
        <w:shd w:val="clear" w:color="auto" w:fill="auto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אנגולר היא טכנולוגיה מתקדמת המבוקשת מאד בתעשייה.</w:t>
      </w:r>
      <w:r w:rsidR="005D67E8">
        <w:rPr>
          <w:rFonts w:asciiTheme="minorHAnsi" w:hAnsiTheme="minorHAnsi" w:cstheme="minorHAnsi" w:hint="cs"/>
          <w:sz w:val="24"/>
          <w:szCs w:val="24"/>
          <w:rtl/>
        </w:rPr>
        <w:t xml:space="preserve"> </w:t>
      </w:r>
      <w:r w:rsidR="005D67E8" w:rsidRPr="00150322">
        <w:rPr>
          <w:rFonts w:asciiTheme="minorHAnsi" w:hAnsiTheme="minorHAnsi" w:cstheme="minorHAnsi"/>
          <w:sz w:val="24"/>
          <w:szCs w:val="24"/>
          <w:rtl/>
        </w:rPr>
        <w:t>היא מונחית עצמים, מובנית, נכתבת בצורה ממודרת ומאורגנת</w:t>
      </w:r>
      <w:r w:rsidR="005D67E8">
        <w:rPr>
          <w:rFonts w:asciiTheme="minorHAnsi" w:hAnsiTheme="minorHAnsi" w:cstheme="minorHAnsi" w:hint="cs"/>
          <w:sz w:val="24"/>
          <w:szCs w:val="24"/>
          <w:rtl/>
        </w:rPr>
        <w:t xml:space="preserve">. </w:t>
      </w:r>
      <w:r w:rsidR="005D67E8" w:rsidRPr="00150322">
        <w:rPr>
          <w:rFonts w:asciiTheme="minorHAnsi" w:hAnsiTheme="minorHAnsi" w:cstheme="minorHAnsi"/>
          <w:sz w:val="24"/>
          <w:szCs w:val="24"/>
          <w:rtl/>
        </w:rPr>
        <w:t>קל לאתר ולתקן בה שגיאות.</w:t>
      </w:r>
      <w:r w:rsidR="005D67E8">
        <w:rPr>
          <w:rFonts w:asciiTheme="minorHAnsi" w:hAnsiTheme="minorHAnsi" w:cstheme="minorHAnsi" w:hint="cs"/>
          <w:sz w:val="24"/>
          <w:szCs w:val="24"/>
          <w:rtl/>
        </w:rPr>
        <w:t xml:space="preserve"> מצאנו לנכון שכדאי להתמקצע בה.</w:t>
      </w:r>
    </w:p>
    <w:p w14:paraId="26640D74" w14:textId="6C0245FD" w:rsidR="00B71B60" w:rsidRPr="002E1588" w:rsidRDefault="002E1588" w:rsidP="002E1588">
      <w:pPr>
        <w:pStyle w:val="3"/>
        <w:numPr>
          <w:ilvl w:val="0"/>
          <w:numId w:val="13"/>
        </w:numPr>
        <w:shd w:val="clear" w:color="auto" w:fill="auto"/>
        <w:spacing w:line="360" w:lineRule="auto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</w:rPr>
        <w:t>C#</w:t>
      </w:r>
      <w:r w:rsidR="00B71B60" w:rsidRPr="002E1588">
        <w:rPr>
          <w:rFonts w:asciiTheme="minorHAnsi" w:hAnsiTheme="minorHAnsi" w:cstheme="minorHAnsi"/>
          <w:sz w:val="24"/>
          <w:szCs w:val="24"/>
          <w:rtl/>
        </w:rPr>
        <w:t xml:space="preserve"> היא שפה נוחה לשימוש המפתח,</w:t>
      </w:r>
      <w:r w:rsidR="00B71B60" w:rsidRPr="002E1588">
        <w:rPr>
          <w:rFonts w:asciiTheme="minorHAnsi" w:hAnsiTheme="minorHAnsi" w:cstheme="minorHAnsi"/>
          <w:sz w:val="24"/>
          <w:szCs w:val="24"/>
        </w:rPr>
        <w:t xml:space="preserve"> </w:t>
      </w:r>
      <w:r w:rsidR="00B71B60" w:rsidRPr="002E1588">
        <w:rPr>
          <w:rFonts w:asciiTheme="minorHAnsi" w:hAnsiTheme="minorHAnsi" w:cstheme="minorHAnsi"/>
          <w:sz w:val="24"/>
          <w:szCs w:val="24"/>
          <w:rtl/>
        </w:rPr>
        <w:t xml:space="preserve">תבנית הארכיטקטורה הנבחרת היא מודל שלוש השכבות – ארכיטקטורה בה הלוגיקה העסקית של </w:t>
      </w:r>
      <w:proofErr w:type="gramStart"/>
      <w:r w:rsidR="00B71B60" w:rsidRPr="002E1588">
        <w:rPr>
          <w:rFonts w:asciiTheme="minorHAnsi" w:hAnsiTheme="minorHAnsi" w:cstheme="minorHAnsi"/>
          <w:sz w:val="24"/>
          <w:szCs w:val="24"/>
          <w:rtl/>
        </w:rPr>
        <w:t>היישום  והגישה</w:t>
      </w:r>
      <w:proofErr w:type="gramEnd"/>
      <w:r w:rsidR="00B71B60" w:rsidRPr="002E1588">
        <w:rPr>
          <w:rFonts w:asciiTheme="minorHAnsi" w:hAnsiTheme="minorHAnsi" w:cstheme="minorHAnsi"/>
          <w:sz w:val="24"/>
          <w:szCs w:val="24"/>
          <w:rtl/>
        </w:rPr>
        <w:t xml:space="preserve"> אל הנתונים מפותחים ומתוחזקים כמודולים נפרדים. מלבד היתרונות הרגילים שלה תהיה לי כמפתח האפשרות להפריד בין השכבות ולטפל בכל שכבה בנפרד מבלי לגעת בשכבות האחרות. שיטה זו תקל במהלך פיתוח הפרויקט. </w:t>
      </w:r>
    </w:p>
    <w:p w14:paraId="615A2FAC" w14:textId="77777777" w:rsidR="005D67E8" w:rsidRDefault="005D67E8" w:rsidP="00B71B60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</w:p>
    <w:p w14:paraId="4CD00161" w14:textId="77777777" w:rsidR="005D67E8" w:rsidRDefault="005D67E8" w:rsidP="00B71B60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</w:p>
    <w:p w14:paraId="250D2211" w14:textId="77777777" w:rsidR="005D67E8" w:rsidRDefault="005D67E8" w:rsidP="00B71B60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</w:p>
    <w:p w14:paraId="5E19A34F" w14:textId="77777777" w:rsidR="005D67E8" w:rsidRDefault="005D67E8" w:rsidP="00B71B60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</w:p>
    <w:p w14:paraId="0A2185C4" w14:textId="6BE1CEB7" w:rsidR="005D67E8" w:rsidRDefault="005D67E8" w:rsidP="00B71B60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</w:p>
    <w:p w14:paraId="6764D7C1" w14:textId="50C442FB" w:rsidR="00B71B60" w:rsidRPr="005D67E8" w:rsidRDefault="005D67E8" w:rsidP="00B71B60">
      <w:pPr>
        <w:pStyle w:val="Heading2"/>
        <w:jc w:val="left"/>
        <w:rPr>
          <w:rFonts w:asciiTheme="minorHAnsi" w:hAnsiTheme="minorHAnsi" w:cstheme="minorHAnsi"/>
          <w:sz w:val="24"/>
          <w:szCs w:val="24"/>
          <w:u w:val="single"/>
          <w:rtl/>
        </w:rPr>
      </w:pPr>
      <w:r w:rsidRPr="005D67E8">
        <w:rPr>
          <w:rFonts w:asciiTheme="minorHAnsi" w:hAnsiTheme="minorHAnsi" w:cstheme="minorHAnsi"/>
          <w:noProof/>
          <w:sz w:val="24"/>
          <w:szCs w:val="24"/>
          <w:u w:val="single"/>
          <w:rtl/>
          <w:lang w:eastAsia="en-US"/>
        </w:rPr>
        <w:drawing>
          <wp:anchor distT="0" distB="0" distL="114300" distR="114300" simplePos="0" relativeHeight="251660288" behindDoc="0" locked="0" layoutInCell="1" allowOverlap="1" wp14:anchorId="5A2196D7" wp14:editId="5A5FF87B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775960" cy="192786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B60" w:rsidRPr="005D67E8">
        <w:rPr>
          <w:rFonts w:asciiTheme="minorHAnsi" w:hAnsiTheme="minorHAnsi" w:cstheme="minorHAnsi"/>
          <w:sz w:val="24"/>
          <w:szCs w:val="24"/>
          <w:u w:val="single"/>
          <w:rtl/>
        </w:rPr>
        <w:t>חלוקה לתכניות ומודולים</w:t>
      </w:r>
      <w:r w:rsidRPr="005D67E8">
        <w:rPr>
          <w:rFonts w:asciiTheme="minorHAnsi" w:hAnsiTheme="minorHAnsi" w:cstheme="minorHAnsi" w:hint="cs"/>
          <w:sz w:val="24"/>
          <w:szCs w:val="24"/>
          <w:u w:val="single"/>
          <w:rtl/>
        </w:rPr>
        <w:t>:</w:t>
      </w:r>
    </w:p>
    <w:p w14:paraId="22B6054B" w14:textId="77777777" w:rsidR="00B71B60" w:rsidRPr="00150322" w:rsidRDefault="00B71B60" w:rsidP="00B71B60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             </w:t>
      </w:r>
    </w:p>
    <w:p w14:paraId="3BF5E397" w14:textId="46FB590D" w:rsidR="00B71B60" w:rsidRPr="00150322" w:rsidRDefault="00B71B60" w:rsidP="00B71B60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סביבת השרת </w:t>
      </w:r>
    </w:p>
    <w:p w14:paraId="20FB6DC7" w14:textId="5442E9B5" w:rsidR="006B0FE6" w:rsidRPr="005D67E8" w:rsidRDefault="00B71B60" w:rsidP="005D67E8">
      <w:pPr>
        <w:textAlignment w:val="baseline"/>
        <w:rPr>
          <w:rFonts w:asciiTheme="minorHAnsi" w:eastAsia="David" w:hAnsiTheme="minorHAnsi" w:cstheme="minorHAnsi"/>
          <w:rtl/>
        </w:rPr>
      </w:pPr>
      <w:r w:rsidRPr="00150322">
        <w:rPr>
          <w:rFonts w:asciiTheme="minorHAnsi" w:eastAsia="David" w:hAnsiTheme="minorHAnsi" w:cstheme="minorHAnsi"/>
          <w:rtl/>
        </w:rPr>
        <w:t>לצורך הפרויקט נשתמש בשרת מקומי – </w:t>
      </w:r>
      <w:proofErr w:type="spellStart"/>
      <w:r w:rsidRPr="00150322">
        <w:rPr>
          <w:rFonts w:asciiTheme="minorHAnsi" w:eastAsia="David" w:hAnsiTheme="minorHAnsi" w:cstheme="minorHAnsi"/>
        </w:rPr>
        <w:t>IISExpress</w:t>
      </w:r>
      <w:proofErr w:type="spellEnd"/>
      <w:r w:rsidRPr="00150322">
        <w:rPr>
          <w:rFonts w:asciiTheme="minorHAnsi" w:eastAsia="David" w:hAnsiTheme="minorHAnsi" w:cstheme="minorHAnsi"/>
          <w:rtl/>
        </w:rPr>
        <w:t xml:space="preserve"> , המסופק עם סביבת העבודה של </w:t>
      </w:r>
      <w:r w:rsidRPr="00150322">
        <w:rPr>
          <w:rFonts w:asciiTheme="minorHAnsi" w:eastAsia="David" w:hAnsiTheme="minorHAnsi" w:cstheme="minorHAnsi"/>
        </w:rPr>
        <w:t>visual</w:t>
      </w:r>
      <w:r w:rsidRPr="00150322">
        <w:rPr>
          <w:rFonts w:asciiTheme="minorHAnsi" w:eastAsia="David" w:hAnsiTheme="minorHAnsi" w:cstheme="minorHAnsi"/>
          <w:rtl/>
        </w:rPr>
        <w:t xml:space="preserve"> </w:t>
      </w:r>
      <w:r w:rsidRPr="00150322">
        <w:rPr>
          <w:rFonts w:asciiTheme="minorHAnsi" w:eastAsia="David" w:hAnsiTheme="minorHAnsi" w:cstheme="minorHAnsi"/>
        </w:rPr>
        <w:t>studio</w:t>
      </w:r>
      <w:r w:rsidRPr="00150322">
        <w:rPr>
          <w:rFonts w:asciiTheme="minorHAnsi" w:eastAsia="David" w:hAnsiTheme="minorHAnsi" w:cstheme="minorHAnsi"/>
          <w:rtl/>
        </w:rPr>
        <w:t>.  אם האתר יירכש על ידי לקוח, נעלה אותו לשרת ארוח כלשהו או – </w:t>
      </w:r>
      <w:r w:rsidRPr="00150322">
        <w:rPr>
          <w:rFonts w:asciiTheme="minorHAnsi" w:eastAsia="David" w:hAnsiTheme="minorHAnsi" w:cstheme="minorHAnsi"/>
        </w:rPr>
        <w:t>Microsoft</w:t>
      </w:r>
      <w:r w:rsidRPr="00150322">
        <w:rPr>
          <w:rFonts w:asciiTheme="minorHAnsi" w:eastAsia="David" w:hAnsiTheme="minorHAnsi" w:cstheme="minorHAnsi"/>
          <w:rtl/>
        </w:rPr>
        <w:t> </w:t>
      </w:r>
      <w:r w:rsidRPr="00150322">
        <w:rPr>
          <w:rFonts w:asciiTheme="minorHAnsi" w:eastAsia="David" w:hAnsiTheme="minorHAnsi" w:cstheme="minorHAnsi"/>
        </w:rPr>
        <w:t>azure</w:t>
      </w:r>
      <w:r w:rsidRPr="00150322">
        <w:rPr>
          <w:rFonts w:asciiTheme="minorHAnsi" w:eastAsia="David" w:hAnsiTheme="minorHAnsi" w:cstheme="minorHAnsi"/>
          <w:rtl/>
        </w:rPr>
        <w:t>. </w:t>
      </w:r>
    </w:p>
    <w:p w14:paraId="2B8B27DE" w14:textId="70D7C708" w:rsidR="00B71B60" w:rsidRPr="00150322" w:rsidRDefault="00B71B60" w:rsidP="005D67E8">
      <w:pPr>
        <w:pStyle w:val="Heading2"/>
        <w:spacing w:before="240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ממשק המשתמש/לקוח – </w:t>
      </w:r>
      <w:r w:rsidRPr="00150322">
        <w:rPr>
          <w:rFonts w:asciiTheme="minorHAnsi" w:hAnsiTheme="minorHAnsi" w:cstheme="minorHAnsi"/>
          <w:sz w:val="24"/>
          <w:szCs w:val="24"/>
          <w:lang w:eastAsia="en-US" w:bidi="en-US"/>
        </w:rPr>
        <w:t>GUI</w:t>
      </w:r>
    </w:p>
    <w:p w14:paraId="7340F499" w14:textId="5F438648" w:rsidR="005806F1" w:rsidRPr="00150322" w:rsidRDefault="00B71B60" w:rsidP="005D67E8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ממשק המשתמש יעבור קומפילציה לשפות JAVA-SCRIPT ,CSS,HTML ויהיה מוצג באמצעות דפדפן אינטרנט .</w:t>
      </w:r>
    </w:p>
    <w:p w14:paraId="53704AFC" w14:textId="359676B4" w:rsidR="00B71B60" w:rsidRPr="005D67E8" w:rsidRDefault="00B71B60" w:rsidP="00B71B60">
      <w:pPr>
        <w:rPr>
          <w:rFonts w:asciiTheme="minorHAnsi" w:hAnsiTheme="minorHAnsi" w:cstheme="minorHAnsi"/>
          <w:b/>
          <w:bCs/>
          <w:rtl/>
        </w:rPr>
      </w:pPr>
      <w:r w:rsidRPr="005D67E8">
        <w:rPr>
          <w:rFonts w:asciiTheme="minorHAnsi" w:hAnsiTheme="minorHAnsi" w:cstheme="minorHAnsi"/>
          <w:b/>
          <w:bCs/>
          <w:rtl/>
        </w:rPr>
        <w:t xml:space="preserve">ממשקים למערכות אחרות / </w:t>
      </w:r>
      <w:r w:rsidRPr="005D67E8">
        <w:rPr>
          <w:rFonts w:asciiTheme="minorHAnsi" w:hAnsiTheme="minorHAnsi" w:cstheme="minorHAnsi"/>
          <w:b/>
          <w:bCs/>
          <w:lang w:eastAsia="en-US" w:bidi="en-US"/>
        </w:rPr>
        <w:t>API</w:t>
      </w:r>
    </w:p>
    <w:p w14:paraId="15F98921" w14:textId="77777777" w:rsidR="00B71B60" w:rsidRPr="005D67E8" w:rsidRDefault="00B71B60" w:rsidP="00B71B60">
      <w:pPr>
        <w:pStyle w:val="Heading2"/>
        <w:ind w:left="709"/>
        <w:jc w:val="left"/>
        <w:rPr>
          <w:rFonts w:asciiTheme="minorHAnsi" w:hAnsiTheme="minorHAnsi" w:cstheme="minorHAnsi"/>
          <w:b w:val="0"/>
          <w:bCs w:val="0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              </w:t>
      </w:r>
      <w:r w:rsidRPr="005D67E8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לא רלוונטי</w:t>
      </w:r>
    </w:p>
    <w:p w14:paraId="43646E64" w14:textId="6854B559" w:rsidR="00B71B60" w:rsidRPr="00150322" w:rsidRDefault="00B71B60" w:rsidP="005D67E8">
      <w:pPr>
        <w:pStyle w:val="Heading2"/>
        <w:spacing w:before="240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שימוש בחבילות תוכנה.</w:t>
      </w:r>
    </w:p>
    <w:p w14:paraId="7EEBCAE4" w14:textId="77777777" w:rsidR="00B71B60" w:rsidRPr="00150322" w:rsidRDefault="00B71B60" w:rsidP="00B71B60">
      <w:pPr>
        <w:widowControl w:val="0"/>
        <w:numPr>
          <w:ilvl w:val="1"/>
          <w:numId w:val="9"/>
        </w:numPr>
        <w:spacing w:line="360" w:lineRule="auto"/>
        <w:ind w:left="1440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</w:rPr>
        <w:t>Entity framework</w:t>
      </w:r>
    </w:p>
    <w:p w14:paraId="36D3817E" w14:textId="77777777" w:rsidR="00B71B60" w:rsidRPr="00150322" w:rsidRDefault="00B71B60" w:rsidP="00B71B60">
      <w:pPr>
        <w:widowControl w:val="0"/>
        <w:numPr>
          <w:ilvl w:val="1"/>
          <w:numId w:val="9"/>
        </w:numPr>
        <w:spacing w:line="360" w:lineRule="auto"/>
        <w:ind w:left="1440"/>
        <w:rPr>
          <w:rFonts w:asciiTheme="minorHAnsi" w:hAnsiTheme="minorHAnsi" w:cstheme="minorHAnsi"/>
        </w:rPr>
      </w:pPr>
      <w:r w:rsidRPr="00150322">
        <w:rPr>
          <w:rFonts w:asciiTheme="minorHAnsi" w:hAnsiTheme="minorHAnsi" w:cstheme="minorHAnsi"/>
        </w:rPr>
        <w:t>Angular8</w:t>
      </w:r>
    </w:p>
    <w:p w14:paraId="14D4BE83" w14:textId="401408D0" w:rsidR="00B71B60" w:rsidRPr="00150322" w:rsidRDefault="00B71B60" w:rsidP="005806F1">
      <w:pPr>
        <w:widowControl w:val="0"/>
        <w:numPr>
          <w:ilvl w:val="1"/>
          <w:numId w:val="9"/>
        </w:numPr>
        <w:spacing w:line="360" w:lineRule="auto"/>
        <w:ind w:left="1440"/>
        <w:rPr>
          <w:rFonts w:asciiTheme="minorHAnsi" w:hAnsiTheme="minorHAnsi" w:cstheme="minorHAnsi"/>
        </w:rPr>
      </w:pPr>
      <w:r w:rsidRPr="00150322">
        <w:rPr>
          <w:rFonts w:asciiTheme="minorHAnsi" w:hAnsiTheme="minorHAnsi" w:cstheme="minorHAnsi"/>
        </w:rPr>
        <w:t>Bootstrap4</w:t>
      </w:r>
      <w:bookmarkStart w:id="0" w:name="bookmark3"/>
    </w:p>
    <w:p w14:paraId="64357347" w14:textId="6321E99B" w:rsidR="005D67E8" w:rsidRDefault="00B71B60" w:rsidP="005D67E8">
      <w:pPr>
        <w:pStyle w:val="Bodytext40"/>
        <w:keepNext/>
        <w:keepLines/>
        <w:shd w:val="clear" w:color="auto" w:fill="auto"/>
        <w:spacing w:before="240" w:after="0" w:line="360" w:lineRule="auto"/>
        <w:ind w:left="293"/>
        <w:jc w:val="right"/>
        <w:rPr>
          <w:rFonts w:asciiTheme="minorHAnsi" w:hAnsiTheme="minorHAnsi" w:cstheme="minorHAnsi"/>
          <w:sz w:val="24"/>
          <w:szCs w:val="24"/>
        </w:rPr>
      </w:pP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  <w:lang w:bidi="he-IL"/>
        </w:rPr>
        <w:t>שימוש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 xml:space="preserve"> 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  <w:lang w:bidi="he-IL"/>
        </w:rPr>
        <w:t>במבני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 xml:space="preserve"> 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  <w:lang w:bidi="he-IL"/>
        </w:rPr>
        <w:t>נתונים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 xml:space="preserve"> 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  <w:lang w:bidi="he-IL"/>
        </w:rPr>
        <w:t>וארגון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 xml:space="preserve"> 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  <w:lang w:bidi="he-IL"/>
        </w:rPr>
        <w:t>קבצים</w:t>
      </w:r>
      <w:bookmarkEnd w:id="0"/>
    </w:p>
    <w:p w14:paraId="6C536B9B" w14:textId="6750A159" w:rsidR="00B71B60" w:rsidRPr="005D67E8" w:rsidRDefault="005D67E8" w:rsidP="005D67E8">
      <w:pPr>
        <w:pStyle w:val="Bodytext40"/>
        <w:keepNext/>
        <w:keepLines/>
        <w:shd w:val="clear" w:color="auto" w:fill="auto"/>
        <w:spacing w:after="0" w:line="360" w:lineRule="auto"/>
        <w:ind w:left="293"/>
        <w:jc w:val="righ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:</w:t>
      </w:r>
      <w:proofErr w:type="spellStart"/>
      <w:r w:rsidR="00B71B60" w:rsidRPr="005D67E8">
        <w:rPr>
          <w:rFonts w:asciiTheme="minorHAnsi" w:hAnsiTheme="minorHAnsi" w:cstheme="minorHAnsi"/>
          <w:b/>
          <w:bCs/>
          <w:sz w:val="24"/>
          <w:szCs w:val="24"/>
          <w:rtl/>
        </w:rPr>
        <w:t>מבני</w:t>
      </w:r>
      <w:proofErr w:type="spellEnd"/>
      <w:proofErr w:type="gramEnd"/>
      <w:r w:rsidR="00B71B60" w:rsidRPr="005D67E8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</w:t>
      </w:r>
      <w:proofErr w:type="spellStart"/>
      <w:r w:rsidR="00B71B60" w:rsidRPr="005D67E8">
        <w:rPr>
          <w:rFonts w:asciiTheme="minorHAnsi" w:hAnsiTheme="minorHAnsi" w:cstheme="minorHAnsi"/>
          <w:b/>
          <w:bCs/>
          <w:sz w:val="24"/>
          <w:szCs w:val="24"/>
          <w:rtl/>
        </w:rPr>
        <w:t>הנתונים</w:t>
      </w:r>
      <w:proofErr w:type="spellEnd"/>
    </w:p>
    <w:p w14:paraId="5753FD30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>טבלת מטיילים</w:t>
      </w:r>
      <w:r w:rsidRPr="00150322">
        <w:rPr>
          <w:rFonts w:asciiTheme="minorHAnsi" w:hAnsiTheme="minorHAnsi" w:cstheme="minorHAnsi"/>
          <w:sz w:val="24"/>
          <w:szCs w:val="24"/>
          <w:rtl/>
        </w:rPr>
        <w:t>- קוד מטייל, שם מטייל, תאריך לידה, מין.</w:t>
      </w:r>
    </w:p>
    <w:p w14:paraId="4C24F939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>טבלת מארחים</w:t>
      </w:r>
      <w:r w:rsidRPr="00150322">
        <w:rPr>
          <w:rFonts w:asciiTheme="minorHAnsi" w:hAnsiTheme="minorHAnsi" w:cstheme="minorHAnsi"/>
          <w:sz w:val="24"/>
          <w:szCs w:val="24"/>
          <w:rtl/>
        </w:rPr>
        <w:t>- קוד מארח, שם מארח, תאריך לידה, מין, פרטי יצירת קשר.</w:t>
      </w:r>
    </w:p>
    <w:p w14:paraId="4179D0EE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>טבלת מקומות אירוח</w:t>
      </w:r>
      <w:r w:rsidRPr="00150322">
        <w:rPr>
          <w:rFonts w:asciiTheme="minorHAnsi" w:hAnsiTheme="minorHAnsi" w:cstheme="minorHAnsi"/>
          <w:sz w:val="24"/>
          <w:szCs w:val="24"/>
          <w:rtl/>
        </w:rPr>
        <w:t>- קוד מקום אירוח, כתובת.</w:t>
      </w:r>
    </w:p>
    <w:p w14:paraId="79511067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>טבלת סוגי פרמטרים</w:t>
      </w:r>
      <w:r w:rsidRPr="00150322">
        <w:rPr>
          <w:rFonts w:asciiTheme="minorHAnsi" w:hAnsiTheme="minorHAnsi" w:cstheme="minorHAnsi"/>
          <w:sz w:val="24"/>
          <w:szCs w:val="24"/>
          <w:rtl/>
        </w:rPr>
        <w:t>- (העדפות)- קוד סוג פרמטר, שם פרמטר,סוג פרמטר, בוליאני/מספרי, נדרש/אופציונלי.</w:t>
      </w:r>
    </w:p>
    <w:p w14:paraId="35EF265F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>טבלת פרמטרים</w:t>
      </w:r>
      <w:r w:rsidRPr="00150322">
        <w:rPr>
          <w:rFonts w:asciiTheme="minorHAnsi" w:hAnsiTheme="minorHAnsi" w:cstheme="minorHAnsi"/>
          <w:sz w:val="24"/>
          <w:szCs w:val="24"/>
          <w:rtl/>
        </w:rPr>
        <w:t>- קוד פרמטר, שם פרמטר, קוד סוג פרמטר.</w:t>
      </w:r>
    </w:p>
    <w:p w14:paraId="329FD42B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>טבלת סוגי עבודות להצהרת אירוח</w:t>
      </w:r>
      <w:r w:rsidRPr="00150322">
        <w:rPr>
          <w:rFonts w:asciiTheme="minorHAnsi" w:hAnsiTheme="minorHAnsi" w:cstheme="minorHAnsi"/>
          <w:sz w:val="24"/>
          <w:szCs w:val="24"/>
          <w:rtl/>
        </w:rPr>
        <w:t>- קוד סוג עבודה, קטגורית עבודה.</w:t>
      </w:r>
    </w:p>
    <w:p w14:paraId="389B3E4D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>טבלת הצעות</w:t>
      </w:r>
      <w:r w:rsidRPr="00150322">
        <w:rPr>
          <w:rFonts w:asciiTheme="minorHAnsi" w:hAnsiTheme="minorHAnsi" w:cstheme="minorHAnsi"/>
          <w:sz w:val="24"/>
          <w:szCs w:val="24"/>
          <w:rtl/>
        </w:rPr>
        <w:t>- קוד הצעה, קוד מארח, קוד מקום אירוח, קוד סוג עבודה, קוד פרמטר.</w:t>
      </w:r>
    </w:p>
    <w:p w14:paraId="36B1F128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b/>
          <w:bCs/>
          <w:sz w:val="24"/>
          <w:szCs w:val="24"/>
          <w:rtl/>
        </w:rPr>
        <w:t>טבלת מסלולים</w:t>
      </w:r>
      <w:r w:rsidRPr="00150322">
        <w:rPr>
          <w:rFonts w:asciiTheme="minorHAnsi" w:hAnsiTheme="minorHAnsi" w:cstheme="minorHAnsi"/>
          <w:sz w:val="24"/>
          <w:szCs w:val="24"/>
          <w:rtl/>
        </w:rPr>
        <w:t xml:space="preserve">- קוד מסלול, קוד הצעה, מטייל. </w:t>
      </w:r>
    </w:p>
    <w:p w14:paraId="637D558F" w14:textId="77777777" w:rsidR="00B71B60" w:rsidRPr="00150322" w:rsidRDefault="00B71B60" w:rsidP="00B71B60">
      <w:pPr>
        <w:rPr>
          <w:rFonts w:asciiTheme="minorHAnsi" w:hAnsiTheme="minorHAnsi" w:cstheme="minorHAnsi"/>
        </w:rPr>
      </w:pPr>
    </w:p>
    <w:p w14:paraId="5A483A78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  <w:sz w:val="24"/>
          <w:szCs w:val="24"/>
          <w:rtl/>
        </w:rPr>
      </w:pPr>
    </w:p>
    <w:p w14:paraId="1F40705A" w14:textId="77777777" w:rsidR="005D67E8" w:rsidRDefault="005D67E8" w:rsidP="00B71B60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</w:p>
    <w:p w14:paraId="0426DC57" w14:textId="77777777" w:rsidR="005D67E8" w:rsidRDefault="005D67E8" w:rsidP="00B71B60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</w:p>
    <w:p w14:paraId="5BF64158" w14:textId="77777777" w:rsidR="005D67E8" w:rsidRDefault="005D67E8" w:rsidP="00B71B60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</w:p>
    <w:p w14:paraId="1FF80089" w14:textId="61DFA628" w:rsidR="00B71B60" w:rsidRPr="00150322" w:rsidRDefault="00B71B60" w:rsidP="00B71B60">
      <w:pPr>
        <w:pStyle w:val="Heading2"/>
        <w:jc w:val="left"/>
        <w:rPr>
          <w:rFonts w:asciiTheme="minorHAnsi" w:hAnsiTheme="minorHAnsi" w:cstheme="minorHAnsi"/>
          <w:color w:val="FF0000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שיטת האחסון</w:t>
      </w:r>
    </w:p>
    <w:p w14:paraId="083953AD" w14:textId="5352B91A" w:rsidR="00B71B60" w:rsidRPr="00150322" w:rsidRDefault="00B71B60" w:rsidP="00B71B60">
      <w:pPr>
        <w:tabs>
          <w:tab w:val="center" w:pos="4682"/>
          <w:tab w:val="right" w:pos="9365"/>
        </w:tabs>
        <w:spacing w:line="360" w:lineRule="auto"/>
        <w:rPr>
          <w:rFonts w:asciiTheme="minorHAnsi" w:eastAsia="David" w:hAnsiTheme="minorHAnsi" w:cstheme="minorHAnsi"/>
          <w:rtl/>
        </w:rPr>
      </w:pPr>
      <w:r w:rsidRPr="00150322">
        <w:rPr>
          <w:rFonts w:asciiTheme="minorHAnsi" w:eastAsia="David" w:hAnsiTheme="minorHAnsi" w:cstheme="minorHAnsi"/>
          <w:rtl/>
        </w:rPr>
        <w:t>הנתונים ישמרו במסד נתונים</w:t>
      </w:r>
    </w:p>
    <w:p w14:paraId="1A4BC767" w14:textId="77777777" w:rsidR="00B71B60" w:rsidRPr="00150322" w:rsidRDefault="00B71B60" w:rsidP="00B71B60">
      <w:pPr>
        <w:pStyle w:val="Heading2"/>
        <w:jc w:val="both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מנגנוני התאוששות מנפילה/ קריסה/ תמיכה בטראנזקציות.</w:t>
      </w:r>
    </w:p>
    <w:p w14:paraId="682D6CB1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במקרה של קריסת המערכת </w:t>
      </w:r>
      <w:r w:rsidRPr="00150322">
        <w:rPr>
          <w:rFonts w:asciiTheme="minorHAnsi" w:hAnsiTheme="minorHAnsi" w:cstheme="minorHAnsi"/>
          <w:sz w:val="24"/>
          <w:szCs w:val="24"/>
        </w:rPr>
        <w:t>IIS</w:t>
      </w:r>
      <w:r w:rsidRPr="00150322">
        <w:rPr>
          <w:rFonts w:asciiTheme="minorHAnsi" w:hAnsiTheme="minorHAnsi" w:cstheme="minorHAnsi"/>
          <w:sz w:val="24"/>
          <w:szCs w:val="24"/>
          <w:rtl/>
        </w:rPr>
        <w:t xml:space="preserve"> מועלה באופן אוטומטי.</w:t>
      </w:r>
    </w:p>
    <w:p w14:paraId="3E16486D" w14:textId="7348B818" w:rsidR="00B71B60" w:rsidRPr="00150322" w:rsidRDefault="00B71B60" w:rsidP="005D67E8">
      <w:pPr>
        <w:pStyle w:val="3"/>
        <w:shd w:val="clear" w:color="auto" w:fill="auto"/>
        <w:spacing w:line="360" w:lineRule="auto"/>
        <w:ind w:firstLine="0"/>
        <w:jc w:val="both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המערכת מסתמכת על מנגנון הטראנזקציות של </w:t>
      </w:r>
      <w:r w:rsidRPr="00150322">
        <w:rPr>
          <w:rFonts w:asciiTheme="minorHAnsi" w:hAnsiTheme="minorHAnsi" w:cstheme="minorHAnsi"/>
          <w:sz w:val="24"/>
          <w:szCs w:val="24"/>
        </w:rPr>
        <w:t>SQL-SERVER</w:t>
      </w:r>
      <w:r w:rsidRPr="00150322">
        <w:rPr>
          <w:rFonts w:asciiTheme="minorHAnsi" w:hAnsiTheme="minorHAnsi" w:cstheme="minorHAnsi"/>
          <w:sz w:val="24"/>
          <w:szCs w:val="24"/>
          <w:rtl/>
        </w:rPr>
        <w:t xml:space="preserve"> המנוהל ללא התערבות המשתמש.</w:t>
      </w:r>
    </w:p>
    <w:p w14:paraId="2A91F686" w14:textId="41552567" w:rsidR="006B0FE6" w:rsidRPr="005D67E8" w:rsidRDefault="00B71B60" w:rsidP="005D67E8">
      <w:pPr>
        <w:pStyle w:val="Bodytext40"/>
        <w:keepNext/>
        <w:keepLines/>
        <w:shd w:val="clear" w:color="auto" w:fill="auto"/>
        <w:spacing w:before="240" w:after="0" w:line="360" w:lineRule="auto"/>
        <w:ind w:left="293"/>
        <w:jc w:val="right"/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</w:pPr>
      <w:bookmarkStart w:id="1" w:name="bookmark4"/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  <w:lang w:bidi="he-IL"/>
        </w:rPr>
        <w:t>תרשימי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 xml:space="preserve"> 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  <w:lang w:bidi="he-IL"/>
        </w:rPr>
        <w:t>מערכת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 xml:space="preserve"> </w:t>
      </w:r>
      <w:r w:rsidRPr="005D67E8">
        <w:rPr>
          <w:rFonts w:asciiTheme="minorHAnsi" w:hAnsiTheme="minorHAnsi" w:cstheme="minorHAnsi"/>
          <w:b/>
          <w:bCs/>
          <w:sz w:val="24"/>
          <w:szCs w:val="24"/>
          <w:u w:val="single"/>
          <w:rtl/>
          <w:lang w:bidi="he-IL"/>
        </w:rPr>
        <w:t>מרכזיים</w:t>
      </w:r>
      <w:bookmarkEnd w:id="1"/>
      <w:r w:rsidR="005D67E8">
        <w:rPr>
          <w:rFonts w:asciiTheme="minorHAnsi" w:hAnsiTheme="minorHAnsi" w:cstheme="minorHAnsi" w:hint="cs"/>
          <w:b/>
          <w:bCs/>
          <w:sz w:val="24"/>
          <w:szCs w:val="24"/>
          <w:u w:val="single"/>
          <w:rtl/>
          <w:lang w:bidi="he-IL"/>
        </w:rPr>
        <w:t>:</w:t>
      </w:r>
    </w:p>
    <w:p w14:paraId="31B4B3C1" w14:textId="302F8870" w:rsidR="00B71B60" w:rsidRPr="00150322" w:rsidRDefault="00B71B60" w:rsidP="00B71B60">
      <w:pPr>
        <w:pStyle w:val="Heading2"/>
        <w:rPr>
          <w:rFonts w:asciiTheme="minorHAnsi" w:hAnsiTheme="minorHAnsi" w:cstheme="minorHAnsi"/>
          <w:sz w:val="24"/>
          <w:szCs w:val="24"/>
          <w:rtl/>
          <w:lang w:eastAsia="en-US" w:bidi="en-US"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 </w:t>
      </w:r>
      <w:r w:rsidRPr="00150322">
        <w:rPr>
          <w:rFonts w:asciiTheme="minorHAnsi" w:hAnsiTheme="minorHAnsi" w:cstheme="minorHAnsi"/>
          <w:sz w:val="24"/>
          <w:szCs w:val="24"/>
          <w:lang w:eastAsia="en-US" w:bidi="en-US"/>
        </w:rPr>
        <w:t>Use Case</w:t>
      </w:r>
    </w:p>
    <w:p w14:paraId="243CB103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7CBBF7E8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52226CD3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noProof/>
          <w:rtl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304603" wp14:editId="1EFADD9F">
                <wp:simplePos x="0" y="0"/>
                <wp:positionH relativeFrom="column">
                  <wp:posOffset>579120</wp:posOffset>
                </wp:positionH>
                <wp:positionV relativeFrom="paragraph">
                  <wp:posOffset>63500</wp:posOffset>
                </wp:positionV>
                <wp:extent cx="4642485" cy="2178148"/>
                <wp:effectExtent l="0" t="0" r="24765" b="12700"/>
                <wp:wrapNone/>
                <wp:docPr id="32" name="קבוצה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2485" cy="2178148"/>
                          <a:chOff x="0" y="0"/>
                          <a:chExt cx="4642485" cy="2178148"/>
                        </a:xfrm>
                      </wpg:grpSpPr>
                      <wpg:grpSp>
                        <wpg:cNvPr id="14" name="קבוצה 14"/>
                        <wpg:cNvGrpSpPr/>
                        <wpg:grpSpPr>
                          <a:xfrm>
                            <a:off x="929640" y="0"/>
                            <a:ext cx="3712845" cy="1752600"/>
                            <a:chOff x="-114303" y="0"/>
                            <a:chExt cx="3712994" cy="1752600"/>
                          </a:xfrm>
                        </wpg:grpSpPr>
                        <wpg:grpSp>
                          <wpg:cNvPr id="15" name="קבוצה 15"/>
                          <wpg:cNvGrpSpPr/>
                          <wpg:grpSpPr>
                            <a:xfrm>
                              <a:off x="-114303" y="134815"/>
                              <a:ext cx="815373" cy="802006"/>
                              <a:chOff x="-114303" y="0"/>
                              <a:chExt cx="815373" cy="802230"/>
                            </a:xfrm>
                          </wpg:grpSpPr>
                          <pic:pic xmlns:pic="http://schemas.openxmlformats.org/drawingml/2006/picture">
                            <pic:nvPicPr>
                              <pic:cNvPr id="16" name="תמונה 16" descr="https://online.visual-paradigm.com/repository/images/24a1f83b-79e5-4274-b952-decf0f2bbb2d.png?&amp;~nfopt(r=c7f0)">
                                <a:hlinkClick r:id="rId14"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2137" b="57351"/>
                              <a:stretch/>
                            </pic:blipFill>
                            <pic:spPr bwMode="auto">
                              <a:xfrm>
                                <a:off x="121024" y="0"/>
                                <a:ext cx="32258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7" name="תיבת טקסט 17"/>
                            <wps:cNvSpPr txBox="1"/>
                            <wps:spPr>
                              <a:xfrm>
                                <a:off x="-114303" y="545276"/>
                                <a:ext cx="815373" cy="2569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F37490" w14:textId="77777777" w:rsidR="006B0FE6" w:rsidRPr="0083278C" w:rsidRDefault="006B0FE6" w:rsidP="006B0FE6">
                                  <w:pPr>
                                    <w:jc w:val="center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3278C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  <w:t>זקוק לשירות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אליפסה 18"/>
                          <wps:cNvSpPr/>
                          <wps:spPr>
                            <a:xfrm>
                              <a:off x="926123" y="0"/>
                              <a:ext cx="222123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BA76E" w14:textId="77777777" w:rsidR="006B0FE6" w:rsidRPr="00E42E58" w:rsidRDefault="006B0FE6" w:rsidP="006B0FE6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E42E58">
                                  <w:rPr>
                                    <w:rFonts w:asciiTheme="minorBidi" w:hAnsiTheme="minorBidi" w:cstheme="minorBidi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נכנס למערכת באמצעות שם משתמש וסיסמא</w:t>
                                </w:r>
                              </w:p>
                              <w:p w14:paraId="0DE30F31" w14:textId="77777777" w:rsidR="006B0FE6" w:rsidRPr="00F4455F" w:rsidRDefault="006B0FE6" w:rsidP="006B0FE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אליפסה 19"/>
                          <wps:cNvSpPr/>
                          <wps:spPr>
                            <a:xfrm>
                              <a:off x="1377461" y="726830"/>
                              <a:ext cx="2221230" cy="3634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A7150" w14:textId="77777777" w:rsidR="006B0FE6" w:rsidRPr="00F4455F" w:rsidRDefault="006B0FE6" w:rsidP="006B0FE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A32C6">
                                  <w:rPr>
                                    <w:rFonts w:asciiTheme="minorBidi" w:hAnsiTheme="minorBidi" w:cstheme="minorBidi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מציע הצעת</w:t>
                                </w: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3A32C6">
                                  <w:rPr>
                                    <w:rFonts w:asciiTheme="minorBidi" w:hAnsiTheme="minorBidi" w:cstheme="minorBidi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אירוח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אליפסה 20"/>
                          <wps:cNvSpPr/>
                          <wps:spPr>
                            <a:xfrm>
                              <a:off x="580292" y="1418492"/>
                              <a:ext cx="2221230" cy="3341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69F1D7" w14:textId="77777777" w:rsidR="006B0FE6" w:rsidRPr="00F4455F" w:rsidRDefault="006B0FE6" w:rsidP="006B0FE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A32C6">
                                  <w:rPr>
                                    <w:rFonts w:asciiTheme="minorBidi" w:hAnsiTheme="minorBidi" w:cstheme="minorBidi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מאשר הצעת אירוח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מחבר חץ ישר 27"/>
                          <wps:cNvCnPr/>
                          <wps:spPr>
                            <a:xfrm flipV="1">
                              <a:off x="580292" y="205153"/>
                              <a:ext cx="410308" cy="4747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מחבר חץ ישר 28"/>
                          <wps:cNvCnPr/>
                          <wps:spPr>
                            <a:xfrm>
                              <a:off x="650631" y="861646"/>
                              <a:ext cx="714521" cy="646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מחבר חץ ישר 29"/>
                          <wps:cNvCnPr/>
                          <wps:spPr>
                            <a:xfrm>
                              <a:off x="527538" y="990600"/>
                              <a:ext cx="134523" cy="5388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מחבר חץ ישר 30"/>
                        <wps:cNvCnPr/>
                        <wps:spPr>
                          <a:xfrm flipH="1">
                            <a:off x="1051560" y="1021080"/>
                            <a:ext cx="45719" cy="716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אליפסה 31"/>
                        <wps:cNvSpPr/>
                        <wps:spPr>
                          <a:xfrm>
                            <a:off x="0" y="1844040"/>
                            <a:ext cx="2221141" cy="3341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F8E89" w14:textId="77777777" w:rsidR="006B0FE6" w:rsidRPr="003A32C6" w:rsidRDefault="006B0FE6" w:rsidP="006B0FE6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A32C6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מעדכן נתוני הצעה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04603" id="קבוצה 32" o:spid="_x0000_s1026" style="position:absolute;left:0;text-align:left;margin-left:45.6pt;margin-top:5pt;width:365.55pt;height:171.5pt;z-index:251664384" coordsize="46424,21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">
                <v:group id="קבוצה 14" o:spid="_x0000_s1027" style="position:absolute;left:9296;width:37128;height:17526" coordorigin="-1143" coordsize="37129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קבוצה 15" o:spid="_x0000_s1028" style="position:absolute;left:-1143;top:1348;width:8153;height:8020" coordorigin="-1143" coordsize="8153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תמונה 16" o:spid="_x0000_s1029" type="#_x0000_t75" alt="https://online.visual-paradigm.com/repository/images/24a1f83b-79e5-4274-b952-decf0f2bbb2d.png?&amp;~nfopt(r=c7f0)" href="https://online.visual-paradigm.com/diagram-examples/use-case-diagram/use-case-structuring-template/" style="position:absolute;left:1210;width:3226;height:6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" o:button="t">
                      <v:fill o:detectmouseclick="t"/>
                      <v:imagedata r:id="rId16" o:title="24a1f83b-79e5-4274-b952-decf0f2bbb2d" cropbottom="37586f" cropright="60383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17" o:spid="_x0000_s1030" type="#_x0000_t202" style="position:absolute;left:-1143;top:5452;width:8153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  <v:textbox>
                        <w:txbxContent>
                          <w:p w14:paraId="70F37490" w14:textId="77777777" w:rsidR="006B0FE6" w:rsidRPr="0083278C" w:rsidRDefault="006B0FE6" w:rsidP="006B0FE6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3278C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זקוק לשירות</w:t>
                            </w:r>
                          </w:p>
                        </w:txbxContent>
                      </v:textbox>
                    </v:shape>
                  </v:group>
                  <v:oval id="אליפסה 18" o:spid="_x0000_s1031" style="position:absolute;left:9261;width:22212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" fillcolor="white [3201]" strokecolor="#f79646 [3209]" strokeweight="2pt">
                    <v:textbox>
                      <w:txbxContent>
                        <w:p w14:paraId="46CBA76E" w14:textId="77777777" w:rsidR="006B0FE6" w:rsidRPr="00E42E58" w:rsidRDefault="006B0FE6" w:rsidP="006B0FE6">
                          <w:pPr>
                            <w:jc w:val="center"/>
                            <w:rPr>
                              <w:rFonts w:asciiTheme="minorBidi" w:hAnsiTheme="minorBidi" w:cstheme="min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E42E58">
                            <w:rPr>
                              <w:rFonts w:asciiTheme="minorBidi" w:hAnsiTheme="minorBidi" w:cstheme="min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נכנס למערכת באמצעות שם משתמש וסיסמא</w:t>
                          </w:r>
                        </w:p>
                        <w:p w14:paraId="0DE30F31" w14:textId="77777777" w:rsidR="006B0FE6" w:rsidRPr="00F4455F" w:rsidRDefault="006B0FE6" w:rsidP="006B0FE6">
                          <w:pPr>
                            <w:jc w:val="center"/>
                            <w:rPr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19" o:spid="_x0000_s1032" style="position:absolute;left:13774;top:7268;width:22212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5ACA7150" w14:textId="77777777" w:rsidR="006B0FE6" w:rsidRPr="00F4455F" w:rsidRDefault="006B0FE6" w:rsidP="006B0FE6">
                          <w:pPr>
                            <w:jc w:val="center"/>
                            <w:rPr>
                              <w:sz w:val="20"/>
                              <w:szCs w:val="20"/>
                              <w:rtl/>
                            </w:rPr>
                          </w:pPr>
                          <w:r w:rsidRPr="003A32C6">
                            <w:rPr>
                              <w:rFonts w:asciiTheme="minorBidi" w:hAnsiTheme="minorBidi" w:cstheme="min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מציע הצעת</w:t>
                          </w:r>
                          <w:r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3A32C6">
                            <w:rPr>
                              <w:rFonts w:asciiTheme="minorBidi" w:hAnsiTheme="minorBidi" w:cstheme="min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אירוח</w:t>
                          </w:r>
                        </w:p>
                      </w:txbxContent>
                    </v:textbox>
                  </v:oval>
                  <v:oval id="אליפסה 20" o:spid="_x0000_s1033" style="position:absolute;left:5802;top:14184;width:22213;height:3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" fillcolor="white [3201]" strokecolor="#f79646 [3209]" strokeweight="2pt">
                    <v:textbox>
                      <w:txbxContent>
                        <w:p w14:paraId="2369F1D7" w14:textId="77777777" w:rsidR="006B0FE6" w:rsidRPr="00F4455F" w:rsidRDefault="006B0FE6" w:rsidP="006B0FE6">
                          <w:pPr>
                            <w:jc w:val="center"/>
                            <w:rPr>
                              <w:sz w:val="20"/>
                              <w:szCs w:val="20"/>
                              <w:rtl/>
                            </w:rPr>
                          </w:pPr>
                          <w:r w:rsidRPr="003A32C6">
                            <w:rPr>
                              <w:rFonts w:asciiTheme="minorBidi" w:hAnsiTheme="minorBidi" w:cstheme="min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מאשר הצעת אירוח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מחבר חץ ישר 27" o:spid="_x0000_s1034" type="#_x0000_t32" style="position:absolute;left:5802;top:2051;width:4104;height:47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" strokecolor="#4579b8 [3044]">
                    <v:stroke endarrow="block"/>
                  </v:shape>
                  <v:shape id="מחבר חץ ישר 28" o:spid="_x0000_s1035" type="#_x0000_t32" style="position:absolute;left:6506;top:8616;width:7145;height: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0RG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GBu+hB8g178AAAD//wMAUEsBAi0AFAAGAAgAAAAhANvh9svuAAAAhQEAABMAAAAAAAAAAAAA&#10;AAAAAAAAAFtDb250ZW50X1R5cGVzXS54bWxQSwECLQAUAAYACAAAACEAWvQsW78AAAAVAQAACwAA&#10;AAAAAAAAAAAAAAAfAQAAX3JlbHMvLnJlbHNQSwECLQAUAAYACAAAACEA6NNERsMAAADbAAAADwAA&#10;AAAAAAAAAAAAAAAHAgAAZHJzL2Rvd25yZXYueG1sUEsFBgAAAAADAAMAtwAAAPcCAAAAAA==&#10;" strokecolor="#4579b8 [3044]">
                    <v:stroke endarrow="block"/>
                  </v:shape>
                  <v:shape id="מחבר חץ ישר 29" o:spid="_x0000_s1036" type="#_x0000_t32" style="position:absolute;left:5275;top:9906;width:1345;height:5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Hd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aQTOH+JfwAOfsFAAD//wMAUEsBAi0AFAAGAAgAAAAhANvh9svuAAAAhQEAABMAAAAAAAAA&#10;AAAAAAAAAAAAAFtDb250ZW50X1R5cGVzXS54bWxQSwECLQAUAAYACAAAACEAWvQsW78AAAAVAQAA&#10;CwAAAAAAAAAAAAAAAAAfAQAAX3JlbHMvLnJlbHNQSwECLQAUAAYACAAAACEAh5/h3cYAAADbAAAA&#10;DwAAAAAAAAAAAAAAAAAHAgAAZHJzL2Rvd25yZXYueG1sUEsFBgAAAAADAAMAtwAAAPoCAAAAAA==&#10;" strokecolor="#4579b8 [3044]">
                    <v:stroke endarrow="block"/>
                  </v:shape>
                </v:group>
                <v:shape id="מחבר חץ ישר 30" o:spid="_x0000_s1037" type="#_x0000_t32" style="position:absolute;left:10515;top:10210;width:457;height:7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2Dk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Wp++pB8gl/8AAAD//wMAUEsBAi0AFAAGAAgAAAAhANvh9svuAAAAhQEAABMAAAAAAAAAAAAAAAAA&#10;AAAAAFtDb250ZW50X1R5cGVzXS54bWxQSwECLQAUAAYACAAAACEAWvQsW78AAAAVAQAACwAAAAAA&#10;AAAAAAAAAAAfAQAAX3JlbHMvLnJlbHNQSwECLQAUAAYACAAAACEA9Jtg5MAAAADbAAAADwAAAAAA&#10;AAAAAAAAAAAHAgAAZHJzL2Rvd25yZXYueG1sUEsFBgAAAAADAAMAtwAAAPQCAAAAAA==&#10;" strokecolor="#4579b8 [3044]">
                  <v:stroke endarrow="block"/>
                </v:shape>
                <v:oval id="אליפסה 31" o:spid="_x0000_s1038" style="position:absolute;top:18440;width:22211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" fillcolor="white [3201]" strokecolor="#f79646 [3209]" strokeweight="2pt">
                  <v:textbox>
                    <w:txbxContent>
                      <w:p w14:paraId="326F8E89" w14:textId="77777777" w:rsidR="006B0FE6" w:rsidRPr="003A32C6" w:rsidRDefault="006B0FE6" w:rsidP="006B0FE6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A32C6">
                          <w:rPr>
                            <w:rFonts w:asciiTheme="minorBidi" w:hAnsiTheme="minorBidi" w:cstheme="minorBidi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מעדכן נתוני הצעה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DB5CA13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1215F234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6EF96A50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71706C75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00FDA5D7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1DCFDAC9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4A0914E8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5973DCFD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4CF1A9D4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6E0D14A3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06DD9D44" w14:textId="77777777" w:rsidR="006B0FE6" w:rsidRPr="00150322" w:rsidRDefault="006B0FE6" w:rsidP="006B0FE6">
      <w:pPr>
        <w:rPr>
          <w:rFonts w:asciiTheme="minorHAnsi" w:hAnsiTheme="minorHAnsi" w:cstheme="minorHAnsi"/>
          <w:rtl/>
        </w:rPr>
      </w:pPr>
    </w:p>
    <w:p w14:paraId="173541A1" w14:textId="712388F0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7B495C04" w14:textId="485BF6F8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0B1E6921" w14:textId="28B3D315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15B59A08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6DB47B08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3FE0D97E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noProof/>
          <w:rtl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E7BBBC" wp14:editId="7619E001">
                <wp:simplePos x="0" y="0"/>
                <wp:positionH relativeFrom="column">
                  <wp:posOffset>784860</wp:posOffset>
                </wp:positionH>
                <wp:positionV relativeFrom="paragraph">
                  <wp:posOffset>29210</wp:posOffset>
                </wp:positionV>
                <wp:extent cx="4861560" cy="2758441"/>
                <wp:effectExtent l="0" t="0" r="15240" b="22860"/>
                <wp:wrapNone/>
                <wp:docPr id="62" name="קבוצה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1560" cy="2758441"/>
                          <a:chOff x="-45720" y="-152400"/>
                          <a:chExt cx="4861560" cy="2758441"/>
                        </a:xfrm>
                      </wpg:grpSpPr>
                      <wps:wsp>
                        <wps:cNvPr id="59" name="אליפסה 31"/>
                        <wps:cNvSpPr/>
                        <wps:spPr>
                          <a:xfrm>
                            <a:off x="350520" y="1531620"/>
                            <a:ext cx="1495201" cy="3343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F2FCE" w14:textId="77777777" w:rsidR="00B71B60" w:rsidRPr="001624B4" w:rsidRDefault="00B71B60" w:rsidP="00B71B6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1624B4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מחפש מסלול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קבוצה 33"/>
                        <wpg:cNvGrpSpPr/>
                        <wpg:grpSpPr>
                          <a:xfrm>
                            <a:off x="-45720" y="-152400"/>
                            <a:ext cx="4861560" cy="2758441"/>
                            <a:chOff x="469745" y="-152463"/>
                            <a:chExt cx="4862166" cy="2759686"/>
                          </a:xfrm>
                        </wpg:grpSpPr>
                        <wpg:grpSp>
                          <wpg:cNvPr id="34" name="קבוצה 25"/>
                          <wpg:cNvGrpSpPr/>
                          <wpg:grpSpPr>
                            <a:xfrm>
                              <a:off x="2491740" y="0"/>
                              <a:ext cx="937260" cy="784958"/>
                              <a:chOff x="-202154" y="0"/>
                              <a:chExt cx="937260" cy="784958"/>
                            </a:xfrm>
                          </wpg:grpSpPr>
                          <pic:pic xmlns:pic="http://schemas.openxmlformats.org/drawingml/2006/picture">
                            <pic:nvPicPr>
                              <pic:cNvPr id="35" name="תמונה 35" descr="https://online.visual-paradigm.com/repository/images/24a1f83b-79e5-4274-b952-decf0f2bbb2d.png?&amp;~nfopt(r=c7f0)">
                                <a:hlinkClick r:id="rId14"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2137" b="57351"/>
                              <a:stretch/>
                            </pic:blipFill>
                            <pic:spPr bwMode="auto">
                              <a:xfrm>
                                <a:off x="129988" y="0"/>
                                <a:ext cx="322580" cy="658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36" name="תיבת טקסט 36"/>
                            <wps:cNvSpPr txBox="1"/>
                            <wps:spPr>
                              <a:xfrm>
                                <a:off x="-202154" y="563951"/>
                                <a:ext cx="937260" cy="2210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F95E8E" w14:textId="77777777" w:rsidR="00B71B60" w:rsidRPr="003A32C6" w:rsidRDefault="00B71B60" w:rsidP="00B71B60">
                                  <w:pPr>
                                    <w:jc w:val="center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A32C6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4"/>
                                      <w:szCs w:val="14"/>
                                      <w:rtl/>
                                    </w:rPr>
                                    <w:t>נותן שירות - מטייל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7" name="תמונה 37" descr="https://online.visual-paradigm.com/repository/images/24a1f83b-79e5-4274-b952-decf0f2bbb2d.png?&amp;~nfopt(r=c7f0)">
                              <a:hlinkClick r:id="rId14"/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3561" t="31332" r="59275" b="27520"/>
                            <a:stretch/>
                          </pic:blipFill>
                          <pic:spPr bwMode="auto">
                            <a:xfrm>
                              <a:off x="4020671" y="394447"/>
                              <a:ext cx="708025" cy="635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8" name="אליפסה 38"/>
                          <wps:cNvSpPr/>
                          <wps:spPr>
                            <a:xfrm>
                              <a:off x="3537459" y="-152463"/>
                              <a:ext cx="1794452" cy="53364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5F889" w14:textId="77777777" w:rsidR="00B71B60" w:rsidRPr="00F65DBD" w:rsidRDefault="00B71B60" w:rsidP="00B71B6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1624B4">
                                  <w:rPr>
                                    <w:rFonts w:asciiTheme="minorBidi" w:hAnsiTheme="minorBidi" w:cstheme="minorBidi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 xml:space="preserve">נכנס למערכת באמצעות שם משתמש </w:t>
                                </w:r>
                                <w:r w:rsidRPr="00F65DBD">
                                  <w:rPr>
                                    <w:rFonts w:hint="cs"/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  <w:t>וסיסמא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אליפסה 39"/>
                          <wps:cNvSpPr/>
                          <wps:spPr>
                            <a:xfrm>
                              <a:off x="3608150" y="1035424"/>
                              <a:ext cx="1708520" cy="37491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62114" w14:textId="77777777" w:rsidR="00B71B60" w:rsidRPr="001624B4" w:rsidRDefault="00B71B60" w:rsidP="00B71B60">
                                <w:pPr>
                                  <w:jc w:val="center"/>
                                  <w:rPr>
                                    <w:rFonts w:asciiTheme="minorBidi" w:hAnsiTheme="minorBidi" w:cs="Arial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1624B4">
                                  <w:rPr>
                                    <w:rFonts w:asciiTheme="minorBidi" w:hAnsiTheme="minorBidi" w:cstheme="minorBidi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נרשם למערכת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אליפסה 31"/>
                          <wps:cNvSpPr/>
                          <wps:spPr>
                            <a:xfrm>
                              <a:off x="3563917" y="2255658"/>
                              <a:ext cx="1554607" cy="351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CF234C" w14:textId="77777777" w:rsidR="00B71B60" w:rsidRPr="001624B4" w:rsidRDefault="00B71B60" w:rsidP="00B71B60">
                                <w:pPr>
                                  <w:jc w:val="center"/>
                                  <w:rPr>
                                    <w:rFonts w:asciiTheme="minorBidi" w:hAnsiTheme="minorBidi" w:cs="Arial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1624B4">
                                  <w:rPr>
                                    <w:rFonts w:asciiTheme="minorBidi" w:hAnsiTheme="minorBidi" w:cstheme="minorBidi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מגדיר העדפות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אליפסה 42"/>
                          <wps:cNvSpPr/>
                          <wps:spPr>
                            <a:xfrm>
                              <a:off x="469745" y="884326"/>
                              <a:ext cx="1533307" cy="35775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1180C" w14:textId="77777777" w:rsidR="00B71B60" w:rsidRPr="001624B4" w:rsidRDefault="00B71B60" w:rsidP="00B71B60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1624B4">
                                  <w:rPr>
                                    <w:rFonts w:asciiTheme="minorBidi" w:hAnsiTheme="minorBidi" w:cstheme="minorBidi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עדכון העדפות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אליפסה 43"/>
                          <wps:cNvSpPr/>
                          <wps:spPr>
                            <a:xfrm>
                              <a:off x="1811032" y="1873623"/>
                              <a:ext cx="1838959" cy="5277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DDF80" w14:textId="77777777" w:rsidR="00B71B60" w:rsidRPr="001624B4" w:rsidRDefault="00B71B60" w:rsidP="00B71B60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1624B4">
                                  <w:rPr>
                                    <w:rFonts w:asciiTheme="minorBidi" w:hAnsiTheme="minorBidi" w:cstheme="minorBidi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מאשר או פוסל נתוני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  <w:t xml:space="preserve"> </w:t>
                                </w:r>
                                <w:r w:rsidRPr="001624B4">
                                  <w:rPr>
                                    <w:rFonts w:asciiTheme="minorBidi" w:hAnsiTheme="minorBidi" w:cstheme="minorBidi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מסלול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" name="תמונה 44" descr="https://online.visual-paradigm.com/repository/images/24a1f83b-79e5-4274-b952-decf0f2bbb2d.png?&amp;~nfopt(r=c7f0)">
                              <a:hlinkClick r:id="rId14"/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1268" r="32861" b="64036"/>
                            <a:stretch/>
                          </pic:blipFill>
                          <pic:spPr bwMode="auto">
                            <a:xfrm rot="5829065">
                              <a:off x="3822848" y="1569039"/>
                              <a:ext cx="965200" cy="505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6" name="מחבר מרפקי 46"/>
                          <wps:cNvCnPr/>
                          <wps:spPr>
                            <a:xfrm flipH="1">
                              <a:off x="2801471" y="851647"/>
                              <a:ext cx="4482" cy="988172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מחבר חץ ישר 47"/>
                          <wps:cNvCnPr/>
                          <wps:spPr>
                            <a:xfrm>
                              <a:off x="3227294" y="842682"/>
                              <a:ext cx="588048" cy="11089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מחבר חץ ישר 48"/>
                          <wps:cNvCnPr/>
                          <wps:spPr>
                            <a:xfrm>
                              <a:off x="3357283" y="739588"/>
                              <a:ext cx="345141" cy="3496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מחבר חץ ישר 49"/>
                          <wps:cNvCnPr/>
                          <wps:spPr>
                            <a:xfrm flipV="1">
                              <a:off x="3357283" y="327212"/>
                              <a:ext cx="349623" cy="2734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מחבר חץ ישר 50"/>
                          <wps:cNvCnPr/>
                          <wps:spPr>
                            <a:xfrm flipH="1">
                              <a:off x="1797424" y="775447"/>
                              <a:ext cx="869576" cy="7708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מחבר חץ ישר 51"/>
                          <wps:cNvCnPr/>
                          <wps:spPr>
                            <a:xfrm flipH="1">
                              <a:off x="1900966" y="705976"/>
                              <a:ext cx="627343" cy="2599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7BBBC" id="קבוצה 62" o:spid="_x0000_s1039" style="position:absolute;left:0;text-align:left;margin-left:61.8pt;margin-top:2.3pt;width:382.8pt;height:217.2pt;z-index:251662336;mso-width-relative:margin;mso-height-relative:margin" coordorigin="-457,-1524" coordsize="48615,27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">
                <v:oval id="אליפסה 31" o:spid="_x0000_s1040" style="position:absolute;left:3505;top:15316;width:14952;height:3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" fillcolor="white [3201]" strokecolor="#f79646 [3209]" strokeweight="2pt">
                  <v:textbox>
                    <w:txbxContent>
                      <w:p w14:paraId="75DF2FCE" w14:textId="77777777" w:rsidR="00B71B60" w:rsidRPr="001624B4" w:rsidRDefault="00B71B60" w:rsidP="00B71B6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1624B4">
                          <w:rPr>
                            <w:rFonts w:asciiTheme="minorBidi" w:hAnsiTheme="minorBidi" w:cstheme="minorBidi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מחפש מסלול</w:t>
                        </w:r>
                      </w:p>
                    </w:txbxContent>
                  </v:textbox>
                </v:oval>
                <v:group id="קבוצה 33" o:spid="_x0000_s1041" style="position:absolute;left:-457;top:-1524;width:48615;height:27584" coordorigin="4697,-1524" coordsize="48621,27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קבוצה 25" o:spid="_x0000_s1042" style="position:absolute;left:24917;width:9373;height:7849" coordorigin="-2021" coordsize="9372,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תמונה 35" o:spid="_x0000_s1043" type="#_x0000_t75" alt="https://online.visual-paradigm.com/repository/images/24a1f83b-79e5-4274-b952-decf0f2bbb2d.png?&amp;~nfopt(r=c7f0)" href="https://online.visual-paradigm.com/diagram-examples/use-case-diagram/use-case-structuring-template/" style="position:absolute;left:1299;width:3226;height:6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" o:button="t">
                      <v:fill o:detectmouseclick="t"/>
                      <v:imagedata r:id="rId16" o:title="24a1f83b-79e5-4274-b952-decf0f2bbb2d" cropbottom="37586f" cropright="60383f"/>
                    </v:shape>
                    <v:shape id="תיבת טקסט 36" o:spid="_x0000_s1044" type="#_x0000_t202" style="position:absolute;left:-2021;top:5639;width:937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  <v:textbox>
                        <w:txbxContent>
                          <w:p w14:paraId="5CF95E8E" w14:textId="77777777" w:rsidR="00B71B60" w:rsidRPr="003A32C6" w:rsidRDefault="00B71B60" w:rsidP="00B71B60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A32C6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נותן שירות - מטייל</w:t>
                            </w:r>
                          </w:p>
                        </w:txbxContent>
                      </v:textbox>
                    </v:shape>
                  </v:group>
                  <v:shape id="תמונה 37" o:spid="_x0000_s1045" type="#_x0000_t75" alt="https://online.visual-paradigm.com/repository/images/24a1f83b-79e5-4274-b952-decf0f2bbb2d.png?&amp;~nfopt(r=c7f0)" href="https://online.visual-paradigm.com/diagram-examples/use-case-diagram/use-case-structuring-template/" style="position:absolute;left:40206;top:3944;width:7080;height:6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" o:button="t">
                    <v:fill o:detectmouseclick="t"/>
                    <v:imagedata r:id="rId16" o:title="24a1f83b-79e5-4274-b952-decf0f2bbb2d" croptop="20534f" cropbottom="18036f" cropleft="15441f" cropright="38846f"/>
                  </v:shape>
                  <v:oval id="אליפסה 38" o:spid="_x0000_s1046" style="position:absolute;left:35374;top:-1524;width:17945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" fillcolor="white [3201]" strokecolor="#f79646 [3209]" strokeweight="2pt">
                    <v:textbox>
                      <w:txbxContent>
                        <w:p w14:paraId="45D5F889" w14:textId="77777777" w:rsidR="00B71B60" w:rsidRPr="00F65DBD" w:rsidRDefault="00B71B60" w:rsidP="00B71B60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  <w:r w:rsidRPr="001624B4">
                            <w:rPr>
                              <w:rFonts w:asciiTheme="minorBidi" w:hAnsiTheme="minorBidi" w:cstheme="min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נכנס למערכת באמצעות שם משתמש </w:t>
                          </w:r>
                          <w:r w:rsidRPr="00F65DBD">
                            <w:rPr>
                              <w:rFonts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וסיסמא</w:t>
                          </w:r>
                        </w:p>
                      </w:txbxContent>
                    </v:textbox>
                  </v:oval>
                  <v:oval id="אליפסה 39" o:spid="_x0000_s1047" style="position:absolute;left:36081;top:10354;width:17085;height:3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" fillcolor="white [3201]" strokecolor="#f79646 [3209]" strokeweight="2pt">
                    <v:textbox>
                      <w:txbxContent>
                        <w:p w14:paraId="3D862114" w14:textId="77777777" w:rsidR="00B71B60" w:rsidRPr="001624B4" w:rsidRDefault="00B71B60" w:rsidP="00B71B60">
                          <w:pPr>
                            <w:jc w:val="center"/>
                            <w:rPr>
                              <w:rFonts w:asciiTheme="minorBidi" w:hAnsiTheme="minorBidi" w:cs="Arial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624B4">
                            <w:rPr>
                              <w:rFonts w:asciiTheme="minorBidi" w:hAnsiTheme="minorBidi" w:cstheme="min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נרשם למערכת</w:t>
                          </w:r>
                        </w:p>
                      </w:txbxContent>
                    </v:textbox>
                  </v:oval>
                  <v:oval id="אליפסה 31" o:spid="_x0000_s1048" style="position:absolute;left:35639;top:22556;width:15546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" fillcolor="white [3201]" strokecolor="#f79646 [3209]" strokeweight="2pt">
                    <v:textbox>
                      <w:txbxContent>
                        <w:p w14:paraId="3FCF234C" w14:textId="77777777" w:rsidR="00B71B60" w:rsidRPr="001624B4" w:rsidRDefault="00B71B60" w:rsidP="00B71B60">
                          <w:pPr>
                            <w:jc w:val="center"/>
                            <w:rPr>
                              <w:rFonts w:asciiTheme="minorBidi" w:hAnsiTheme="minorBidi" w:cs="Arial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624B4">
                            <w:rPr>
                              <w:rFonts w:asciiTheme="minorBidi" w:hAnsiTheme="minorBidi" w:cstheme="min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מגדיר העדפות</w:t>
                          </w:r>
                        </w:p>
                      </w:txbxContent>
                    </v:textbox>
                  </v:oval>
                  <v:oval id="אליפסה 42" o:spid="_x0000_s1049" style="position:absolute;left:4697;top:8843;width:15333;height:3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" fillcolor="white [3201]" strokecolor="#f79646 [3209]" strokeweight="2pt">
                    <v:textbox>
                      <w:txbxContent>
                        <w:p w14:paraId="2EE1180C" w14:textId="77777777" w:rsidR="00B71B60" w:rsidRPr="001624B4" w:rsidRDefault="00B71B60" w:rsidP="00B71B60">
                          <w:pPr>
                            <w:jc w:val="center"/>
                            <w:rPr>
                              <w:rFonts w:asciiTheme="minorBidi" w:hAnsiTheme="minorBidi" w:cstheme="min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624B4">
                            <w:rPr>
                              <w:rFonts w:asciiTheme="minorBidi" w:hAnsiTheme="minorBidi" w:cstheme="min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עדכון העדפות</w:t>
                          </w:r>
                        </w:p>
                      </w:txbxContent>
                    </v:textbox>
                  </v:oval>
                  <v:oval id="אליפסה 43" o:spid="_x0000_s1050" style="position:absolute;left:18110;top:18736;width:18389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" fillcolor="white [3201]" strokecolor="#f79646 [3209]" strokeweight="2pt">
                    <v:textbox>
                      <w:txbxContent>
                        <w:p w14:paraId="7E6DDF80" w14:textId="77777777" w:rsidR="00B71B60" w:rsidRPr="001624B4" w:rsidRDefault="00B71B60" w:rsidP="00B71B60">
                          <w:pPr>
                            <w:jc w:val="center"/>
                            <w:rPr>
                              <w:rFonts w:asciiTheme="minorBidi" w:hAnsiTheme="minorBidi" w:cstheme="min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624B4">
                            <w:rPr>
                              <w:rFonts w:asciiTheme="minorBidi" w:hAnsiTheme="minorBidi" w:cstheme="min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מאשר או פוסל נתוני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 xml:space="preserve"> </w:t>
                          </w:r>
                          <w:r w:rsidRPr="001624B4">
                            <w:rPr>
                              <w:rFonts w:asciiTheme="minorBidi" w:hAnsiTheme="minorBidi" w:cstheme="min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מסלול</w:t>
                          </w:r>
                        </w:p>
                      </w:txbxContent>
                    </v:textbox>
                  </v:oval>
                  <v:shape id="תמונה 44" o:spid="_x0000_s1051" type="#_x0000_t75" alt="https://online.visual-paradigm.com/repository/images/24a1f83b-79e5-4274-b952-decf0f2bbb2d.png?&amp;~nfopt(r=c7f0)" href="https://online.visual-paradigm.com/diagram-examples/use-case-diagram/use-case-structuring-template/" style="position:absolute;left:38228;top:15689;width:9652;height:5052;rotation:636689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" o:button="t">
                    <v:fill o:detectmouseclick="t"/>
                    <v:imagedata r:id="rId16" o:title="24a1f83b-79e5-4274-b952-decf0f2bbb2d" cropbottom="41967f" cropleft="27045f" cropright="21536f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מחבר מרפקי 46" o:spid="_x0000_s1052" type="#_x0000_t34" style="position:absolute;left:28014;top:8516;width:45;height:988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" strokecolor="#4579b8 [3044]">
                    <v:stroke endarrow="block"/>
                  </v:shape>
                  <v:shape id="מחבר חץ ישר 47" o:spid="_x0000_s1053" type="#_x0000_t32" style="position:absolute;left:32272;top:8426;width:5881;height:11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WU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/gheX8IPkLMnAAAA//8DAFBLAQItABQABgAIAAAAIQDb4fbL7gAAAIUBAAATAAAAAAAAAAAA&#10;AAAAAAAAAABbQ29udGVudF9UeXBlc10ueG1sUEsBAi0AFAAGAAgAAAAhAFr0LFu/AAAAFQEAAAsA&#10;AAAAAAAAAAAAAAAAHwEAAF9yZWxzLy5yZWxzUEsBAi0AFAAGAAgAAAAhAESTNZTEAAAA2wAAAA8A&#10;AAAAAAAAAAAAAAAABwIAAGRycy9kb3ducmV2LnhtbFBLBQYAAAAAAwADALcAAAD4AgAAAAA=&#10;" strokecolor="#4579b8 [3044]">
                    <v:stroke endarrow="block"/>
                  </v:shape>
                  <v:shape id="מחבר חץ ישר 48" o:spid="_x0000_s1054" type="#_x0000_t32" style="position:absolute;left:33572;top:7395;width:3452;height:3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  <v:stroke endarrow="block"/>
                  </v:shape>
                  <v:shape id="מחבר חץ ישר 49" o:spid="_x0000_s1055" type="#_x0000_t32" style="position:absolute;left:33572;top:3272;width:3497;height:27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  <v:stroke endarrow="block"/>
                  </v:shape>
                  <v:shape id="מחבר חץ ישר 50" o:spid="_x0000_s1056" type="#_x0000_t32" style="position:absolute;left:17974;top:7754;width:8696;height:7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" strokecolor="#4579b8 [3044]">
                    <v:stroke endarrow="block"/>
                  </v:shape>
                  <v:shape id="מחבר חץ ישר 51" o:spid="_x0000_s1057" type="#_x0000_t32" style="position:absolute;left:19009;top:7059;width:6274;height:2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  <v:stroke endarrow="block"/>
                  </v:shape>
                </v:group>
              </v:group>
            </w:pict>
          </mc:Fallback>
        </mc:AlternateContent>
      </w:r>
    </w:p>
    <w:p w14:paraId="30048CB8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39972F6F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78037ED3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39256C20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6BB1CAAF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1EB98B38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4F1EAFB2" w14:textId="47BC4DF8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1E07FB70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67471D06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2E315575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35A84105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12D33CA7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4CCA925B" w14:textId="77777777" w:rsidR="00B71B60" w:rsidRPr="00150322" w:rsidRDefault="00B71B60" w:rsidP="00B71B60">
      <w:pPr>
        <w:rPr>
          <w:rFonts w:asciiTheme="minorHAnsi" w:hAnsiTheme="minorHAnsi" w:cstheme="minorHAnsi"/>
        </w:rPr>
      </w:pPr>
    </w:p>
    <w:p w14:paraId="125D9609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2B519D1B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7504D35F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552DD70D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5A9FEB28" w14:textId="77777777" w:rsidR="00B71B60" w:rsidRPr="00150322" w:rsidRDefault="00B71B60" w:rsidP="00B71B60">
      <w:pPr>
        <w:rPr>
          <w:rFonts w:asciiTheme="minorHAnsi" w:hAnsiTheme="minorHAnsi" w:cstheme="minorHAnsi"/>
          <w:rtl/>
        </w:rPr>
      </w:pPr>
    </w:p>
    <w:p w14:paraId="4D582546" w14:textId="77777777" w:rsidR="005D67E8" w:rsidRDefault="005D67E8" w:rsidP="00B71B60">
      <w:pPr>
        <w:rPr>
          <w:rFonts w:asciiTheme="minorHAnsi" w:hAnsiTheme="minorHAnsi" w:cstheme="minorHAnsi"/>
          <w:rtl/>
        </w:rPr>
      </w:pPr>
      <w:bookmarkStart w:id="2" w:name="bookmark5"/>
    </w:p>
    <w:p w14:paraId="536C0071" w14:textId="77777777" w:rsidR="005D67E8" w:rsidRDefault="005D67E8" w:rsidP="00B71B60">
      <w:pPr>
        <w:rPr>
          <w:rFonts w:asciiTheme="minorHAnsi" w:hAnsiTheme="minorHAnsi" w:cstheme="minorHAnsi"/>
          <w:rtl/>
        </w:rPr>
      </w:pPr>
    </w:p>
    <w:p w14:paraId="1F178680" w14:textId="77777777" w:rsidR="005D67E8" w:rsidRDefault="005D67E8" w:rsidP="00B71B60">
      <w:pPr>
        <w:rPr>
          <w:rFonts w:asciiTheme="minorHAnsi" w:hAnsiTheme="minorHAnsi" w:cstheme="minorHAnsi"/>
          <w:rtl/>
        </w:rPr>
      </w:pPr>
    </w:p>
    <w:p w14:paraId="72FAB6D5" w14:textId="77777777" w:rsidR="005D67E8" w:rsidRDefault="005D67E8" w:rsidP="00B71B60">
      <w:pPr>
        <w:rPr>
          <w:rFonts w:asciiTheme="minorHAnsi" w:hAnsiTheme="minorHAnsi" w:cstheme="minorHAnsi"/>
          <w:rtl/>
        </w:rPr>
      </w:pPr>
    </w:p>
    <w:p w14:paraId="4F3FA2DB" w14:textId="77777777" w:rsidR="005D67E8" w:rsidRDefault="005D67E8" w:rsidP="00B71B60">
      <w:pPr>
        <w:rPr>
          <w:rFonts w:asciiTheme="minorHAnsi" w:hAnsiTheme="minorHAnsi" w:cstheme="minorHAnsi"/>
          <w:rtl/>
        </w:rPr>
      </w:pPr>
    </w:p>
    <w:p w14:paraId="440D4AC7" w14:textId="79EC8D6B" w:rsidR="00B71B60" w:rsidRPr="005D67E8" w:rsidRDefault="00B71B60" w:rsidP="00B71B60">
      <w:pPr>
        <w:rPr>
          <w:rFonts w:asciiTheme="minorHAnsi" w:hAnsiTheme="minorHAnsi" w:cstheme="minorHAnsi"/>
          <w:b/>
          <w:bCs/>
          <w:u w:val="single"/>
          <w:rtl/>
        </w:rPr>
      </w:pPr>
      <w:r w:rsidRPr="005D67E8">
        <w:rPr>
          <w:rFonts w:asciiTheme="minorHAnsi" w:hAnsiTheme="minorHAnsi" w:cstheme="minorHAnsi"/>
          <w:b/>
          <w:bCs/>
          <w:u w:val="single"/>
          <w:rtl/>
        </w:rPr>
        <w:t>תיאור המרכיב האלגוריתמי – חישובי</w:t>
      </w:r>
      <w:bookmarkEnd w:id="2"/>
      <w:r w:rsidR="005D67E8" w:rsidRPr="005D67E8">
        <w:rPr>
          <w:rFonts w:asciiTheme="minorHAnsi" w:hAnsiTheme="minorHAnsi" w:cstheme="minorHAnsi" w:hint="cs"/>
          <w:b/>
          <w:bCs/>
          <w:u w:val="single"/>
          <w:rtl/>
        </w:rPr>
        <w:t>:</w:t>
      </w:r>
    </w:p>
    <w:p w14:paraId="468BB4FC" w14:textId="4D96E93D" w:rsidR="005806F1" w:rsidRPr="005D67E8" w:rsidRDefault="005D67E8" w:rsidP="005D67E8">
      <w:pPr>
        <w:pStyle w:val="12"/>
        <w:rPr>
          <w:rFonts w:asciiTheme="minorHAnsi" w:hAnsiTheme="minorHAnsi" w:cstheme="minorHAnsi"/>
          <w:rtl/>
          <w:lang w:val="en-US"/>
        </w:rPr>
      </w:pPr>
      <w:r>
        <w:rPr>
          <w:rFonts w:asciiTheme="minorHAnsi" w:hAnsiTheme="minorHAnsi" w:cstheme="minorHAnsi" w:hint="cs"/>
          <w:rtl/>
          <w:lang w:val="en-US"/>
        </w:rPr>
        <w:t xml:space="preserve">סינון ההצעות בהתאמה </w:t>
      </w:r>
      <w:r w:rsidR="00B71B60" w:rsidRPr="00150322">
        <w:rPr>
          <w:rFonts w:asciiTheme="minorHAnsi" w:hAnsiTheme="minorHAnsi" w:cstheme="minorHAnsi"/>
          <w:rtl/>
          <w:lang w:val="en-US"/>
        </w:rPr>
        <w:t>אופטימלי</w:t>
      </w:r>
      <w:r>
        <w:rPr>
          <w:rFonts w:asciiTheme="minorHAnsi" w:hAnsiTheme="minorHAnsi" w:cstheme="minorHAnsi" w:hint="cs"/>
          <w:rtl/>
          <w:lang w:val="en-US"/>
        </w:rPr>
        <w:t>ת</w:t>
      </w:r>
      <w:r w:rsidR="00B71B60" w:rsidRPr="00150322">
        <w:rPr>
          <w:rFonts w:asciiTheme="minorHAnsi" w:hAnsiTheme="minorHAnsi" w:cstheme="minorHAnsi"/>
          <w:rtl/>
          <w:lang w:val="en-US"/>
        </w:rPr>
        <w:t xml:space="preserve"> למשתמש שיענה על כל הדרישות, יתייחס לכל הפרמטרים והמסננים.</w:t>
      </w:r>
    </w:p>
    <w:p w14:paraId="518D8735" w14:textId="61AA8F65" w:rsidR="001F7EF7" w:rsidRPr="00150322" w:rsidRDefault="00B71B60" w:rsidP="005D67E8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איזה בעיה בא לפתור, איך יפתור?</w:t>
      </w:r>
    </w:p>
    <w:p w14:paraId="447ED46B" w14:textId="77777777" w:rsidR="001F7EF7" w:rsidRPr="00150322" w:rsidRDefault="001F7EF7" w:rsidP="001F7EF7">
      <w:pPr>
        <w:rPr>
          <w:rFonts w:asciiTheme="minorHAnsi" w:hAnsiTheme="minorHAnsi" w:cstheme="minorHAnsi"/>
          <w:rtl/>
        </w:rPr>
      </w:pPr>
    </w:p>
    <w:p w14:paraId="6B33ACF8" w14:textId="77777777" w:rsidR="00B71B60" w:rsidRPr="00150322" w:rsidRDefault="00B71B60" w:rsidP="00B71B60">
      <w:pPr>
        <w:pStyle w:val="12"/>
        <w:rPr>
          <w:rFonts w:asciiTheme="minorHAnsi" w:hAnsiTheme="minorHAnsi" w:cstheme="minorHAnsi"/>
          <w:lang w:val="en-US"/>
        </w:rPr>
      </w:pPr>
      <w:r w:rsidRPr="00150322">
        <w:rPr>
          <w:rFonts w:asciiTheme="minorHAnsi" w:hAnsiTheme="minorHAnsi" w:cstheme="minorHAnsi"/>
          <w:rtl/>
          <w:lang w:val="en-US"/>
        </w:rPr>
        <w:t>הבעיה היא יוקר האכסניות עבור התיירים. בעיה זו תפטר ע"י תווך בין התיירים לבין אלו המעוניינים לספק להם מקומות לינה בתמורה לבצוע שירותים שונים.</w:t>
      </w:r>
    </w:p>
    <w:p w14:paraId="3704D011" w14:textId="205899F1" w:rsidR="00B71B60" w:rsidRPr="005D67E8" w:rsidRDefault="00B71B60" w:rsidP="005D67E8">
      <w:pPr>
        <w:spacing w:before="240"/>
        <w:rPr>
          <w:rFonts w:asciiTheme="minorHAnsi" w:hAnsiTheme="minorHAnsi" w:cstheme="minorHAnsi"/>
          <w:b/>
          <w:bCs/>
          <w:rtl/>
        </w:rPr>
      </w:pPr>
      <w:r w:rsidRPr="005D67E8">
        <w:rPr>
          <w:rFonts w:asciiTheme="minorHAnsi" w:hAnsiTheme="minorHAnsi" w:cstheme="minorHAnsi"/>
          <w:b/>
          <w:bCs/>
          <w:rtl/>
        </w:rPr>
        <w:t>תיאור/התייחסות לנושאי אבטחת מידע</w:t>
      </w:r>
    </w:p>
    <w:p w14:paraId="256953EF" w14:textId="7BFD907D" w:rsidR="00B71B60" w:rsidRPr="00150322" w:rsidRDefault="00B71B60" w:rsidP="00895398">
      <w:pPr>
        <w:spacing w:before="240" w:line="360" w:lineRule="auto"/>
        <w:rPr>
          <w:rFonts w:asciiTheme="minorHAnsi" w:hAnsiTheme="minorHAnsi" w:cstheme="minorHAnsi"/>
          <w:rtl/>
        </w:rPr>
      </w:pPr>
      <w:r w:rsidRPr="00150322">
        <w:rPr>
          <w:rFonts w:asciiTheme="minorHAnsi" w:eastAsia="David" w:hAnsiTheme="minorHAnsi" w:cstheme="minorHAnsi"/>
          <w:rtl/>
        </w:rPr>
        <w:t>על מנת לשמור על אבטחת מידע גבוהה במערכת</w:t>
      </w:r>
      <w:r w:rsidR="005D67E8">
        <w:rPr>
          <w:rFonts w:asciiTheme="minorHAnsi" w:eastAsia="David" w:hAnsiTheme="minorHAnsi" w:cstheme="minorHAnsi" w:hint="cs"/>
          <w:rtl/>
        </w:rPr>
        <w:t>,</w:t>
      </w:r>
      <w:r w:rsidRPr="00150322">
        <w:rPr>
          <w:rFonts w:asciiTheme="minorHAnsi" w:eastAsia="David" w:hAnsiTheme="minorHAnsi" w:cstheme="minorHAnsi"/>
          <w:rtl/>
        </w:rPr>
        <w:t xml:space="preserve"> כול אדם אשר ירצה להירשם יקבל שם וסיסמה אישיים שרק איתם יוכל לגשת לפעילויותיו הקודמות באתר.</w:t>
      </w:r>
      <w:r w:rsidRPr="00150322">
        <w:rPr>
          <w:rFonts w:asciiTheme="minorHAnsi" w:eastAsia="David" w:hAnsiTheme="minorHAnsi" w:cstheme="minorHAnsi"/>
          <w:rtl/>
        </w:rPr>
        <w:br/>
        <w:t>לכול משתמש באתר תהיה גישה רק לפרטיו ולא תהיה לו כלל אפשרות גישה לפעילויות שמורות של משתמשים אחרים.</w:t>
      </w:r>
    </w:p>
    <w:p w14:paraId="54C5C034" w14:textId="77777777" w:rsidR="00B71B60" w:rsidRPr="00895398" w:rsidRDefault="00B71B60" w:rsidP="00B71B60">
      <w:pPr>
        <w:rPr>
          <w:rFonts w:asciiTheme="minorHAnsi" w:hAnsiTheme="minorHAnsi" w:cstheme="minorHAnsi"/>
          <w:b/>
          <w:bCs/>
          <w:u w:val="single"/>
          <w:rtl/>
        </w:rPr>
      </w:pPr>
      <w:r w:rsidRPr="00895398">
        <w:rPr>
          <w:rFonts w:asciiTheme="minorHAnsi" w:hAnsiTheme="minorHAnsi" w:cstheme="minorHAnsi"/>
          <w:b/>
          <w:bCs/>
          <w:u w:val="single"/>
          <w:rtl/>
        </w:rPr>
        <w:t>משאבים הנדרשים לפרויקט:</w:t>
      </w:r>
    </w:p>
    <w:p w14:paraId="416B7690" w14:textId="4ACF71AC" w:rsidR="00B71B60" w:rsidRPr="00895398" w:rsidRDefault="00B71B60" w:rsidP="00895398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895398">
        <w:rPr>
          <w:rStyle w:val="10"/>
          <w:rFonts w:asciiTheme="minorHAnsi" w:hAnsiTheme="minorHAnsi" w:cstheme="minorHAnsi"/>
          <w:sz w:val="24"/>
          <w:szCs w:val="24"/>
          <w:u w:val="none"/>
          <w:rtl/>
        </w:rPr>
        <w:t>מספר שעות המוקדש לפרויקט, חלוקת עבודה בין חברי הצוות</w:t>
      </w:r>
      <w:r w:rsidR="00895398">
        <w:rPr>
          <w:rFonts w:asciiTheme="minorHAnsi" w:hAnsiTheme="minorHAnsi" w:cstheme="minorHAnsi" w:hint="cs"/>
          <w:sz w:val="24"/>
          <w:szCs w:val="24"/>
          <w:rtl/>
        </w:rPr>
        <w:t>:</w:t>
      </w:r>
    </w:p>
    <w:p w14:paraId="52B04CD3" w14:textId="77777777" w:rsidR="00B71B60" w:rsidRPr="00150322" w:rsidRDefault="00B71B60" w:rsidP="001F7EF7">
      <w:pPr>
        <w:spacing w:line="360" w:lineRule="auto"/>
        <w:rPr>
          <w:rFonts w:asciiTheme="minorHAnsi" w:hAnsiTheme="minorHAnsi" w:cstheme="minorHAnsi"/>
        </w:rPr>
      </w:pPr>
      <w:r w:rsidRPr="00150322">
        <w:rPr>
          <w:rFonts w:asciiTheme="minorHAnsi" w:eastAsia="David" w:hAnsiTheme="minorHAnsi" w:cstheme="minorHAnsi"/>
        </w:rPr>
        <w:t xml:space="preserve">     </w:t>
      </w:r>
      <w:r w:rsidRPr="00150322">
        <w:rPr>
          <w:rFonts w:asciiTheme="minorHAnsi" w:eastAsia="David" w:hAnsiTheme="minorHAnsi" w:cstheme="minorHAnsi"/>
          <w:rtl/>
        </w:rPr>
        <w:t xml:space="preserve">           720 שעות, חלוקת העבודה בין חברי הצוות- שווה</w:t>
      </w:r>
    </w:p>
    <w:p w14:paraId="508024AD" w14:textId="1348B352" w:rsidR="00B71B60" w:rsidRPr="00895398" w:rsidRDefault="00B71B60" w:rsidP="00895398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895398">
        <w:rPr>
          <w:rStyle w:val="10"/>
          <w:rFonts w:asciiTheme="minorHAnsi" w:hAnsiTheme="minorHAnsi" w:cstheme="minorHAnsi"/>
          <w:sz w:val="24"/>
          <w:szCs w:val="24"/>
          <w:u w:val="none"/>
          <w:rtl/>
        </w:rPr>
        <w:t>ציוד נדרש</w:t>
      </w:r>
      <w:r w:rsidR="00895398" w:rsidRPr="00895398">
        <w:rPr>
          <w:rFonts w:asciiTheme="minorHAnsi" w:hAnsiTheme="minorHAnsi" w:cstheme="minorHAnsi" w:hint="cs"/>
          <w:sz w:val="24"/>
          <w:szCs w:val="24"/>
          <w:rtl/>
        </w:rPr>
        <w:t>:</w:t>
      </w:r>
    </w:p>
    <w:p w14:paraId="5F0BDB82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firstLine="0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 xml:space="preserve">             מחשב, מערכת הפעלה </w:t>
      </w:r>
      <w:r w:rsidRPr="00150322">
        <w:rPr>
          <w:rFonts w:asciiTheme="minorHAnsi" w:hAnsiTheme="minorHAnsi" w:cstheme="minorHAnsi"/>
          <w:sz w:val="24"/>
          <w:szCs w:val="24"/>
        </w:rPr>
        <w:t xml:space="preserve">win10 </w:t>
      </w:r>
      <w:r w:rsidRPr="00150322">
        <w:rPr>
          <w:rFonts w:asciiTheme="minorHAnsi" w:hAnsiTheme="minorHAnsi" w:cstheme="minorHAnsi"/>
          <w:sz w:val="24"/>
          <w:szCs w:val="24"/>
          <w:rtl/>
        </w:rPr>
        <w:t xml:space="preserve"> ומעלה</w:t>
      </w:r>
    </w:p>
    <w:p w14:paraId="64F1022F" w14:textId="77777777" w:rsidR="00B71B60" w:rsidRPr="00150322" w:rsidRDefault="00B71B60" w:rsidP="00B71B60">
      <w:pPr>
        <w:rPr>
          <w:rFonts w:asciiTheme="minorHAnsi" w:hAnsiTheme="minorHAnsi" w:cstheme="minorHAnsi"/>
        </w:rPr>
      </w:pPr>
    </w:p>
    <w:p w14:paraId="0CEDBDDD" w14:textId="6714107A" w:rsidR="00B71B60" w:rsidRPr="00895398" w:rsidRDefault="00B71B60" w:rsidP="00895398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895398">
        <w:rPr>
          <w:rStyle w:val="10"/>
          <w:rFonts w:asciiTheme="minorHAnsi" w:hAnsiTheme="minorHAnsi" w:cstheme="minorHAnsi"/>
          <w:sz w:val="24"/>
          <w:szCs w:val="24"/>
          <w:u w:val="none"/>
          <w:rtl/>
        </w:rPr>
        <w:t>תוכנות נדרשות</w:t>
      </w:r>
      <w:r w:rsidR="00895398">
        <w:rPr>
          <w:rFonts w:asciiTheme="minorHAnsi" w:hAnsiTheme="minorHAnsi" w:cstheme="minorHAnsi" w:hint="cs"/>
          <w:sz w:val="24"/>
          <w:szCs w:val="24"/>
          <w:rtl/>
        </w:rPr>
        <w:t>:</w:t>
      </w:r>
    </w:p>
    <w:p w14:paraId="17997345" w14:textId="145DB156" w:rsidR="00B71B60" w:rsidRPr="00150322" w:rsidRDefault="00B71B60" w:rsidP="001F7EF7">
      <w:pPr>
        <w:rPr>
          <w:rFonts w:asciiTheme="minorHAnsi" w:hAnsiTheme="minorHAnsi" w:cstheme="minorHAnsi"/>
        </w:rPr>
      </w:pPr>
      <w:r w:rsidRPr="00150322">
        <w:rPr>
          <w:rFonts w:asciiTheme="minorHAnsi" w:hAnsiTheme="minorHAnsi" w:cstheme="minorHAnsi"/>
        </w:rPr>
        <w:t xml:space="preserve">Visual Studio </w:t>
      </w:r>
      <w:proofErr w:type="gramStart"/>
      <w:r w:rsidRPr="00150322">
        <w:rPr>
          <w:rFonts w:asciiTheme="minorHAnsi" w:hAnsiTheme="minorHAnsi" w:cstheme="minorHAnsi"/>
        </w:rPr>
        <w:t>Code ,</w:t>
      </w:r>
      <w:proofErr w:type="gramEnd"/>
      <w:r w:rsidRPr="00150322">
        <w:rPr>
          <w:rFonts w:asciiTheme="minorHAnsi" w:hAnsiTheme="minorHAnsi" w:cstheme="minorHAnsi"/>
        </w:rPr>
        <w:t xml:space="preserve"> </w:t>
      </w:r>
      <w:proofErr w:type="spellStart"/>
      <w:r w:rsidRPr="00150322">
        <w:rPr>
          <w:rFonts w:asciiTheme="minorHAnsi" w:hAnsiTheme="minorHAnsi" w:cstheme="minorHAnsi"/>
        </w:rPr>
        <w:t>Sql</w:t>
      </w:r>
      <w:proofErr w:type="spellEnd"/>
      <w:r w:rsidRPr="00150322">
        <w:rPr>
          <w:rFonts w:asciiTheme="minorHAnsi" w:hAnsiTheme="minorHAnsi" w:cstheme="minorHAnsi"/>
        </w:rPr>
        <w:t xml:space="preserve"> Server Management</w:t>
      </w:r>
      <w:r w:rsidR="00895398">
        <w:rPr>
          <w:rFonts w:asciiTheme="minorHAnsi" w:hAnsiTheme="minorHAnsi" w:cstheme="minorHAnsi"/>
        </w:rPr>
        <w:t xml:space="preserve">              </w:t>
      </w:r>
      <w:r w:rsidRPr="00150322">
        <w:rPr>
          <w:rFonts w:asciiTheme="minorHAnsi" w:hAnsiTheme="minorHAnsi" w:cstheme="minorHAnsi"/>
          <w:rtl/>
        </w:rPr>
        <w:t xml:space="preserve"> </w:t>
      </w:r>
      <w:r w:rsidRPr="00150322">
        <w:rPr>
          <w:rFonts w:asciiTheme="minorHAnsi" w:hAnsiTheme="minorHAnsi" w:cstheme="minorHAnsi"/>
        </w:rPr>
        <w:t xml:space="preserve"> ,Visual Studio</w:t>
      </w:r>
    </w:p>
    <w:p w14:paraId="5491B6ED" w14:textId="77777777" w:rsidR="005806F1" w:rsidRPr="00150322" w:rsidRDefault="005806F1" w:rsidP="00B71B60">
      <w:pPr>
        <w:pStyle w:val="Heading2"/>
        <w:rPr>
          <w:rStyle w:val="10"/>
          <w:rFonts w:asciiTheme="minorHAnsi" w:hAnsiTheme="minorHAnsi" w:cstheme="minorHAnsi"/>
          <w:sz w:val="24"/>
          <w:szCs w:val="24"/>
          <w:rtl/>
        </w:rPr>
      </w:pPr>
    </w:p>
    <w:p w14:paraId="74E7E971" w14:textId="78AB0953" w:rsidR="00B71B60" w:rsidRPr="00895398" w:rsidRDefault="00B71B60" w:rsidP="00895398">
      <w:pPr>
        <w:pStyle w:val="Heading2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895398">
        <w:rPr>
          <w:rStyle w:val="10"/>
          <w:rFonts w:asciiTheme="minorHAnsi" w:hAnsiTheme="minorHAnsi" w:cstheme="minorHAnsi"/>
          <w:sz w:val="24"/>
          <w:szCs w:val="24"/>
          <w:u w:val="none"/>
          <w:rtl/>
        </w:rPr>
        <w:t>ידע חדש שנדרש ללמוד לצורך ביצוע הפרויקט</w:t>
      </w:r>
    </w:p>
    <w:p w14:paraId="7FF389E9" w14:textId="77777777" w:rsidR="00B71B60" w:rsidRPr="00150322" w:rsidRDefault="00B71B60" w:rsidP="001F7EF7">
      <w:pPr>
        <w:spacing w:line="360" w:lineRule="auto"/>
        <w:rPr>
          <w:rFonts w:asciiTheme="minorHAnsi" w:eastAsia="David" w:hAnsiTheme="minorHAnsi" w:cstheme="minorHAnsi"/>
        </w:rPr>
      </w:pPr>
      <w:r w:rsidRPr="00150322">
        <w:rPr>
          <w:rFonts w:asciiTheme="minorHAnsi" w:hAnsiTheme="minorHAnsi" w:cstheme="minorHAnsi"/>
        </w:rPr>
        <w:t xml:space="preserve">      </w:t>
      </w:r>
      <w:r w:rsidRPr="00150322">
        <w:rPr>
          <w:rFonts w:asciiTheme="minorHAnsi" w:hAnsiTheme="minorHAnsi" w:cstheme="minorHAnsi"/>
          <w:rtl/>
        </w:rPr>
        <w:t xml:space="preserve">         </w:t>
      </w:r>
      <w:r w:rsidRPr="00150322">
        <w:rPr>
          <w:rFonts w:asciiTheme="minorHAnsi" w:eastAsia="David" w:hAnsiTheme="minorHAnsi" w:cstheme="minorHAnsi"/>
          <w:rtl/>
        </w:rPr>
        <w:t xml:space="preserve">חיבור התקשורת בין צד לקוח לצד שרת וכתיבה באנגולר. </w:t>
      </w:r>
    </w:p>
    <w:p w14:paraId="3CFEA535" w14:textId="77777777" w:rsidR="00B71B60" w:rsidRPr="00895398" w:rsidRDefault="00B71B60" w:rsidP="00895398">
      <w:pPr>
        <w:pStyle w:val="Heading2"/>
        <w:jc w:val="left"/>
        <w:rPr>
          <w:rStyle w:val="10"/>
          <w:rFonts w:asciiTheme="minorHAnsi" w:hAnsiTheme="minorHAnsi" w:cstheme="minorHAnsi"/>
          <w:sz w:val="24"/>
          <w:szCs w:val="24"/>
          <w:u w:val="none"/>
          <w:rtl/>
        </w:rPr>
      </w:pPr>
      <w:r w:rsidRPr="00895398">
        <w:rPr>
          <w:rStyle w:val="10"/>
          <w:rFonts w:asciiTheme="minorHAnsi" w:hAnsiTheme="minorHAnsi" w:cstheme="minorHAnsi"/>
          <w:sz w:val="24"/>
          <w:szCs w:val="24"/>
          <w:u w:val="none"/>
          <w:rtl/>
        </w:rPr>
        <w:t>ספרות ומקורות מידע</w:t>
      </w:r>
    </w:p>
    <w:p w14:paraId="1014BBF2" w14:textId="77777777" w:rsidR="00B71B60" w:rsidRPr="00150322" w:rsidRDefault="002069BE" w:rsidP="00B71B60">
      <w:pPr>
        <w:ind w:left="720"/>
        <w:rPr>
          <w:rFonts w:asciiTheme="minorHAnsi" w:hAnsiTheme="minorHAnsi" w:cstheme="minorHAnsi"/>
        </w:rPr>
      </w:pPr>
      <w:hyperlink r:id="rId17" w:history="1">
        <w:r w:rsidR="00B71B60" w:rsidRPr="00150322">
          <w:rPr>
            <w:rStyle w:val="Hyperlink"/>
            <w:rFonts w:asciiTheme="minorHAnsi" w:hAnsiTheme="minorHAnsi" w:cstheme="minorHAnsi"/>
            <w:rtl/>
          </w:rPr>
          <w:t>https://ej2.syncfusion.co</w:t>
        </w:r>
        <w:r w:rsidR="00B71B60" w:rsidRPr="00150322">
          <w:rPr>
            <w:rStyle w:val="Hyperlink"/>
            <w:rFonts w:asciiTheme="minorHAnsi" w:hAnsiTheme="minorHAnsi" w:cstheme="minorHAnsi"/>
          </w:rPr>
          <w:t>m</w:t>
        </w:r>
      </w:hyperlink>
    </w:p>
    <w:p w14:paraId="067AF6A7" w14:textId="77777777" w:rsidR="00B71B60" w:rsidRPr="00150322" w:rsidRDefault="002069BE" w:rsidP="00B71B60">
      <w:pPr>
        <w:ind w:left="720"/>
        <w:rPr>
          <w:rFonts w:asciiTheme="minorHAnsi" w:hAnsiTheme="minorHAnsi" w:cstheme="minorHAnsi"/>
          <w:rtl/>
        </w:rPr>
      </w:pPr>
      <w:hyperlink r:id="rId18" w:history="1">
        <w:r w:rsidR="00B71B60" w:rsidRPr="00150322">
          <w:rPr>
            <w:rStyle w:val="Hyperlink"/>
            <w:rFonts w:asciiTheme="minorHAnsi" w:hAnsiTheme="minorHAnsi" w:cstheme="minorHAnsi"/>
            <w:rtl/>
          </w:rPr>
          <w:t>https://stackoverflow.com/</w:t>
        </w:r>
      </w:hyperlink>
    </w:p>
    <w:p w14:paraId="36551FF0" w14:textId="77777777" w:rsidR="00B71B60" w:rsidRPr="00150322" w:rsidRDefault="002069BE" w:rsidP="00B71B60">
      <w:pPr>
        <w:ind w:left="720"/>
        <w:rPr>
          <w:rFonts w:asciiTheme="minorHAnsi" w:hAnsiTheme="minorHAnsi" w:cstheme="minorHAnsi"/>
        </w:rPr>
      </w:pPr>
      <w:hyperlink r:id="rId19" w:history="1">
        <w:r w:rsidR="00B71B60" w:rsidRPr="00150322">
          <w:rPr>
            <w:rStyle w:val="Hyperlink"/>
            <w:rFonts w:asciiTheme="minorHAnsi" w:hAnsiTheme="minorHAnsi" w:cstheme="minorHAnsi"/>
            <w:rtl/>
          </w:rPr>
          <w:t>https://reshetech.co.il/</w:t>
        </w:r>
      </w:hyperlink>
    </w:p>
    <w:p w14:paraId="7AB707A9" w14:textId="77777777" w:rsidR="00B71B60" w:rsidRPr="00150322" w:rsidRDefault="002069BE" w:rsidP="00B71B60">
      <w:pPr>
        <w:ind w:left="720"/>
        <w:rPr>
          <w:rFonts w:asciiTheme="minorHAnsi" w:hAnsiTheme="minorHAnsi" w:cstheme="minorHAnsi"/>
          <w:rtl/>
        </w:rPr>
      </w:pPr>
      <w:hyperlink r:id="rId20" w:history="1">
        <w:r w:rsidR="00B71B60" w:rsidRPr="00150322">
          <w:rPr>
            <w:rStyle w:val="Hyperlink"/>
            <w:rFonts w:asciiTheme="minorHAnsi" w:hAnsiTheme="minorHAnsi" w:cstheme="minorHAnsi"/>
            <w:rtl/>
          </w:rPr>
          <w:t>https://www.npmjs.com/</w:t>
        </w:r>
      </w:hyperlink>
    </w:p>
    <w:p w14:paraId="5AADD78D" w14:textId="77777777" w:rsidR="00B71B60" w:rsidRPr="00150322" w:rsidRDefault="002069BE" w:rsidP="00B71B60">
      <w:pPr>
        <w:ind w:left="720"/>
        <w:rPr>
          <w:rFonts w:asciiTheme="minorHAnsi" w:hAnsiTheme="minorHAnsi" w:cstheme="minorHAnsi"/>
          <w:rtl/>
        </w:rPr>
      </w:pPr>
      <w:hyperlink r:id="rId21" w:history="1">
        <w:r w:rsidR="00B71B60" w:rsidRPr="00150322">
          <w:rPr>
            <w:rStyle w:val="Hyperlink"/>
            <w:rFonts w:asciiTheme="minorHAnsi" w:hAnsiTheme="minorHAnsi" w:cstheme="minorHAnsi"/>
            <w:rtl/>
          </w:rPr>
          <w:t>https://www.quackit.com/</w:t>
        </w:r>
      </w:hyperlink>
    </w:p>
    <w:p w14:paraId="5A33317C" w14:textId="77777777" w:rsidR="00B71B60" w:rsidRPr="00150322" w:rsidRDefault="002069BE" w:rsidP="00B71B60">
      <w:pPr>
        <w:ind w:left="720"/>
        <w:rPr>
          <w:rFonts w:asciiTheme="minorHAnsi" w:hAnsiTheme="minorHAnsi" w:cstheme="minorHAnsi"/>
          <w:rtl/>
        </w:rPr>
      </w:pPr>
      <w:hyperlink r:id="rId22" w:history="1">
        <w:r w:rsidR="00B71B60" w:rsidRPr="00150322">
          <w:rPr>
            <w:rStyle w:val="Hyperlink"/>
            <w:rFonts w:asciiTheme="minorHAnsi" w:hAnsiTheme="minorHAnsi" w:cstheme="minorHAnsi"/>
            <w:rtl/>
          </w:rPr>
          <w:t>https://github.com/</w:t>
        </w:r>
      </w:hyperlink>
    </w:p>
    <w:p w14:paraId="78FE4626" w14:textId="77777777" w:rsidR="00B71B60" w:rsidRPr="00150322" w:rsidRDefault="002069BE" w:rsidP="00B71B60">
      <w:pPr>
        <w:ind w:left="720"/>
        <w:rPr>
          <w:rFonts w:asciiTheme="minorHAnsi" w:hAnsiTheme="minorHAnsi" w:cstheme="minorHAnsi"/>
          <w:rtl/>
        </w:rPr>
      </w:pPr>
      <w:hyperlink r:id="rId23" w:history="1">
        <w:r w:rsidR="00B71B60" w:rsidRPr="00150322">
          <w:rPr>
            <w:rStyle w:val="Hyperlink"/>
            <w:rFonts w:asciiTheme="minorHAnsi" w:hAnsiTheme="minorHAnsi" w:cstheme="minorHAnsi"/>
            <w:rtl/>
          </w:rPr>
          <w:t>https://online.visual-paradigm.com</w:t>
        </w:r>
      </w:hyperlink>
    </w:p>
    <w:p w14:paraId="4DD6136B" w14:textId="77777777" w:rsidR="00B71B60" w:rsidRPr="00150322" w:rsidRDefault="002069BE" w:rsidP="00B71B60">
      <w:pPr>
        <w:ind w:left="720"/>
        <w:rPr>
          <w:rStyle w:val="Hyperlink"/>
          <w:rFonts w:asciiTheme="minorHAnsi" w:hAnsiTheme="minorHAnsi" w:cstheme="minorHAnsi"/>
          <w:shd w:val="clear" w:color="auto" w:fill="FFFFFF"/>
          <w:rtl/>
        </w:rPr>
      </w:pPr>
      <w:hyperlink r:id="rId24" w:history="1">
        <w:r w:rsidR="00B71B60" w:rsidRPr="00150322">
          <w:rPr>
            <w:rStyle w:val="Hyperlink"/>
            <w:rFonts w:asciiTheme="minorHAnsi" w:hAnsiTheme="minorHAnsi" w:cstheme="minorHAnsi"/>
            <w:rtl/>
          </w:rPr>
          <w:t>http://www.zindell.com/books</w:t>
        </w:r>
      </w:hyperlink>
      <w:r w:rsidR="00B71B60" w:rsidRPr="00150322">
        <w:rPr>
          <w:rFonts w:asciiTheme="minorHAnsi" w:hAnsiTheme="minorHAnsi" w:cstheme="minorHAnsi"/>
          <w:rtl/>
        </w:rPr>
        <w:tab/>
      </w:r>
    </w:p>
    <w:p w14:paraId="28B3D434" w14:textId="77777777" w:rsidR="00B71B60" w:rsidRPr="00150322" w:rsidRDefault="00B71B60" w:rsidP="00B71B60">
      <w:pPr>
        <w:jc w:val="right"/>
        <w:rPr>
          <w:rFonts w:asciiTheme="minorHAnsi" w:hAnsiTheme="minorHAnsi" w:cstheme="minorHAnsi"/>
        </w:rPr>
      </w:pPr>
    </w:p>
    <w:p w14:paraId="2E04388B" w14:textId="6968FB78" w:rsidR="00B71B60" w:rsidRPr="00150322" w:rsidRDefault="00B71B60" w:rsidP="00895398">
      <w:pPr>
        <w:rPr>
          <w:rFonts w:asciiTheme="minorHAnsi" w:hAnsiTheme="minorHAnsi" w:cstheme="minorHAnsi"/>
          <w:rtl/>
        </w:rPr>
      </w:pPr>
    </w:p>
    <w:p w14:paraId="103BC0DD" w14:textId="77777777" w:rsidR="00895398" w:rsidRDefault="00B71B60" w:rsidP="00895398">
      <w:pPr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6641D7B2" w14:textId="77777777" w:rsidR="00895398" w:rsidRDefault="00895398" w:rsidP="00895398">
      <w:pPr>
        <w:rPr>
          <w:rFonts w:asciiTheme="minorHAnsi" w:hAnsiTheme="minorHAnsi" w:cstheme="minorHAnsi"/>
          <w:rtl/>
        </w:rPr>
      </w:pPr>
    </w:p>
    <w:p w14:paraId="28087E4B" w14:textId="77777777" w:rsidR="00895398" w:rsidRDefault="00895398" w:rsidP="00895398">
      <w:pPr>
        <w:rPr>
          <w:rFonts w:asciiTheme="minorHAnsi" w:hAnsiTheme="minorHAnsi" w:cstheme="minorHAnsi"/>
          <w:rtl/>
        </w:rPr>
      </w:pPr>
    </w:p>
    <w:p w14:paraId="36766584" w14:textId="77777777" w:rsidR="00895398" w:rsidRDefault="00895398" w:rsidP="00895398">
      <w:pPr>
        <w:rPr>
          <w:rFonts w:asciiTheme="minorHAnsi" w:hAnsiTheme="minorHAnsi" w:cstheme="minorHAnsi"/>
          <w:rtl/>
        </w:rPr>
      </w:pPr>
    </w:p>
    <w:p w14:paraId="55917A7C" w14:textId="77777777" w:rsidR="00895398" w:rsidRDefault="00895398" w:rsidP="00895398">
      <w:pPr>
        <w:rPr>
          <w:rFonts w:asciiTheme="minorHAnsi" w:hAnsiTheme="minorHAnsi" w:cstheme="minorHAnsi"/>
          <w:rtl/>
        </w:rPr>
      </w:pPr>
    </w:p>
    <w:p w14:paraId="3DA88595" w14:textId="77777777" w:rsidR="00895398" w:rsidRDefault="00895398" w:rsidP="00895398">
      <w:pPr>
        <w:rPr>
          <w:rFonts w:asciiTheme="minorHAnsi" w:hAnsiTheme="minorHAnsi" w:cstheme="minorHAnsi"/>
          <w:rtl/>
        </w:rPr>
      </w:pPr>
    </w:p>
    <w:p w14:paraId="3F8771FD" w14:textId="77777777" w:rsidR="00895398" w:rsidRDefault="00895398" w:rsidP="00895398">
      <w:pPr>
        <w:rPr>
          <w:rFonts w:asciiTheme="minorHAnsi" w:hAnsiTheme="minorHAnsi" w:cstheme="minorHAnsi"/>
          <w:rtl/>
        </w:rPr>
      </w:pPr>
    </w:p>
    <w:p w14:paraId="33A4AF2F" w14:textId="77777777" w:rsidR="00895398" w:rsidRDefault="00895398" w:rsidP="00895398">
      <w:pPr>
        <w:rPr>
          <w:rFonts w:asciiTheme="minorHAnsi" w:hAnsiTheme="minorHAnsi" w:cstheme="minorHAnsi"/>
          <w:rtl/>
        </w:rPr>
      </w:pPr>
    </w:p>
    <w:p w14:paraId="14808330" w14:textId="77777777" w:rsidR="00895398" w:rsidRDefault="00895398" w:rsidP="00895398">
      <w:pPr>
        <w:rPr>
          <w:rFonts w:asciiTheme="minorHAnsi" w:hAnsiTheme="minorHAnsi" w:cstheme="minorHAnsi"/>
          <w:rtl/>
        </w:rPr>
      </w:pPr>
    </w:p>
    <w:p w14:paraId="1CAE885F" w14:textId="77777777" w:rsidR="00895398" w:rsidRDefault="00895398" w:rsidP="00895398">
      <w:pPr>
        <w:rPr>
          <w:rFonts w:asciiTheme="minorHAnsi" w:hAnsiTheme="minorHAnsi" w:cstheme="minorHAnsi"/>
          <w:rtl/>
        </w:rPr>
      </w:pPr>
    </w:p>
    <w:p w14:paraId="4C5C05C5" w14:textId="77777777" w:rsidR="00895398" w:rsidRDefault="00895398" w:rsidP="00895398">
      <w:pPr>
        <w:rPr>
          <w:rFonts w:asciiTheme="minorHAnsi" w:hAnsiTheme="minorHAnsi" w:cstheme="minorHAnsi"/>
          <w:rtl/>
        </w:rPr>
      </w:pPr>
    </w:p>
    <w:p w14:paraId="0ED8D14D" w14:textId="0156314F" w:rsidR="00895398" w:rsidRPr="00895398" w:rsidRDefault="00B71B60" w:rsidP="00895398">
      <w:pPr>
        <w:rPr>
          <w:rFonts w:asciiTheme="minorHAnsi" w:hAnsiTheme="minorHAnsi" w:cstheme="minorHAnsi"/>
          <w:b/>
          <w:bCs/>
          <w:u w:val="single"/>
          <w:rtl/>
        </w:rPr>
      </w:pPr>
      <w:r w:rsidRPr="00895398">
        <w:rPr>
          <w:rFonts w:asciiTheme="minorHAnsi" w:hAnsiTheme="minorHAnsi" w:cstheme="minorHAnsi"/>
          <w:b/>
          <w:bCs/>
          <w:u w:val="single"/>
          <w:rtl/>
        </w:rPr>
        <w:t>תכנית עבודה ושלבים למימוש הפרויקט:</w:t>
      </w:r>
    </w:p>
    <w:p w14:paraId="62AE55E6" w14:textId="77777777" w:rsidR="00895398" w:rsidRPr="00150322" w:rsidRDefault="00895398" w:rsidP="00895398">
      <w:pPr>
        <w:rPr>
          <w:rFonts w:asciiTheme="minorHAnsi" w:hAnsiTheme="minorHAnsi" w:cstheme="minorHAnsi"/>
          <w:rtl/>
        </w:rPr>
      </w:pPr>
    </w:p>
    <w:tbl>
      <w:tblPr>
        <w:tblStyle w:val="TableGrid"/>
        <w:bidiVisual/>
        <w:tblW w:w="6236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B71B60" w:rsidRPr="00150322" w14:paraId="12F18F3C" w14:textId="77777777" w:rsidTr="00B71B60">
        <w:tc>
          <w:tcPr>
            <w:tcW w:w="3118" w:type="dxa"/>
          </w:tcPr>
          <w:p w14:paraId="7B8FF165" w14:textId="77777777" w:rsidR="00B71B60" w:rsidRPr="00895398" w:rsidRDefault="00B71B6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sz w:val="24"/>
                <w:szCs w:val="24"/>
                <w:u w:val="single"/>
                <w:rtl/>
                <w:lang w:val="en-US"/>
              </w:rPr>
            </w:pPr>
            <w:r w:rsidRPr="00895398">
              <w:rPr>
                <w:rFonts w:asciiTheme="minorHAnsi" w:hAnsiTheme="minorHAnsi" w:cstheme="minorHAnsi"/>
                <w:sz w:val="24"/>
                <w:szCs w:val="24"/>
                <w:u w:val="single"/>
                <w:rtl/>
                <w:lang w:val="en-US"/>
              </w:rPr>
              <w:t>שלב</w:t>
            </w:r>
          </w:p>
        </w:tc>
        <w:tc>
          <w:tcPr>
            <w:tcW w:w="3118" w:type="dxa"/>
          </w:tcPr>
          <w:p w14:paraId="5C2CB0CB" w14:textId="77777777" w:rsidR="00B71B60" w:rsidRPr="00895398" w:rsidRDefault="00B71B6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sz w:val="24"/>
                <w:szCs w:val="24"/>
                <w:u w:val="single"/>
                <w:lang w:val="en-US"/>
              </w:rPr>
            </w:pPr>
            <w:r w:rsidRPr="00895398">
              <w:rPr>
                <w:rFonts w:asciiTheme="minorHAnsi" w:hAnsiTheme="minorHAnsi" w:cstheme="minorHAnsi"/>
                <w:sz w:val="24"/>
                <w:szCs w:val="24"/>
                <w:u w:val="single"/>
                <w:rtl/>
                <w:lang w:val="en-US"/>
              </w:rPr>
              <w:t>משך זמן</w:t>
            </w:r>
          </w:p>
        </w:tc>
      </w:tr>
      <w:tr w:rsidR="00B71B60" w:rsidRPr="00150322" w14:paraId="66728A5E" w14:textId="77777777" w:rsidTr="00B71B60">
        <w:tc>
          <w:tcPr>
            <w:tcW w:w="3118" w:type="dxa"/>
          </w:tcPr>
          <w:p w14:paraId="5810BF65" w14:textId="77777777" w:rsidR="00B71B60" w:rsidRPr="00895398" w:rsidRDefault="00B71B6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  <w:t>ייזום</w:t>
            </w:r>
          </w:p>
        </w:tc>
        <w:tc>
          <w:tcPr>
            <w:tcW w:w="3118" w:type="dxa"/>
          </w:tcPr>
          <w:p w14:paraId="158B744A" w14:textId="77777777" w:rsidR="00B71B60" w:rsidRPr="00895398" w:rsidRDefault="00B71B6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  <w:t>שבוע</w:t>
            </w:r>
          </w:p>
        </w:tc>
      </w:tr>
      <w:tr w:rsidR="00B71B60" w:rsidRPr="00150322" w14:paraId="3329C763" w14:textId="77777777" w:rsidTr="00B71B60">
        <w:tc>
          <w:tcPr>
            <w:tcW w:w="3118" w:type="dxa"/>
          </w:tcPr>
          <w:p w14:paraId="5333216C" w14:textId="77777777" w:rsidR="00B71B60" w:rsidRPr="00895398" w:rsidRDefault="00B71B6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</w:pPr>
            <w:r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  <w:t xml:space="preserve">ניתוח מערכת </w:t>
            </w:r>
          </w:p>
        </w:tc>
        <w:tc>
          <w:tcPr>
            <w:tcW w:w="3118" w:type="dxa"/>
          </w:tcPr>
          <w:p w14:paraId="6B960DF0" w14:textId="182F3348" w:rsidR="00B71B60" w:rsidRPr="00895398" w:rsidRDefault="00895398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</w:pPr>
            <w:r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val="en-US"/>
              </w:rPr>
              <w:t>שבוע</w:t>
            </w:r>
          </w:p>
        </w:tc>
      </w:tr>
      <w:tr w:rsidR="00B71B60" w:rsidRPr="00150322" w14:paraId="63B807E4" w14:textId="77777777" w:rsidTr="00B71B60">
        <w:tc>
          <w:tcPr>
            <w:tcW w:w="3118" w:type="dxa"/>
          </w:tcPr>
          <w:p w14:paraId="64D2F735" w14:textId="77777777" w:rsidR="00B71B60" w:rsidRPr="00895398" w:rsidRDefault="00B71B6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  <w:t>ניתוח מבני נתונים</w:t>
            </w:r>
          </w:p>
        </w:tc>
        <w:tc>
          <w:tcPr>
            <w:tcW w:w="3118" w:type="dxa"/>
          </w:tcPr>
          <w:p w14:paraId="0C6288B8" w14:textId="2DC766ED" w:rsidR="00B71B60" w:rsidRPr="00895398" w:rsidRDefault="00895398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val="en-US"/>
              </w:rPr>
              <w:t>שבוע</w:t>
            </w:r>
          </w:p>
        </w:tc>
      </w:tr>
      <w:tr w:rsidR="00B71B60" w:rsidRPr="00150322" w14:paraId="0CB3E600" w14:textId="77777777" w:rsidTr="00B71B60">
        <w:tc>
          <w:tcPr>
            <w:tcW w:w="3118" w:type="dxa"/>
          </w:tcPr>
          <w:p w14:paraId="2613912B" w14:textId="77777777" w:rsidR="00B71B60" w:rsidRPr="00895398" w:rsidRDefault="00B71B6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  <w:t xml:space="preserve">איפיון </w:t>
            </w:r>
            <w:r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  <w:t>UI</w:t>
            </w:r>
          </w:p>
        </w:tc>
        <w:tc>
          <w:tcPr>
            <w:tcW w:w="3118" w:type="dxa"/>
          </w:tcPr>
          <w:p w14:paraId="57B4E235" w14:textId="77777777" w:rsidR="00B71B60" w:rsidRPr="00895398" w:rsidRDefault="00B71B6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  <w:t>שבוע</w:t>
            </w:r>
          </w:p>
        </w:tc>
      </w:tr>
      <w:tr w:rsidR="00B71B60" w:rsidRPr="00150322" w14:paraId="189FFDA4" w14:textId="77777777" w:rsidTr="00B71B60">
        <w:tc>
          <w:tcPr>
            <w:tcW w:w="3118" w:type="dxa"/>
          </w:tcPr>
          <w:p w14:paraId="6C8B39AE" w14:textId="77777777" w:rsidR="00B71B60" w:rsidRPr="00895398" w:rsidRDefault="00B71B6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  <w:t>כתיבת לוגיקה עסקית</w:t>
            </w:r>
          </w:p>
        </w:tc>
        <w:tc>
          <w:tcPr>
            <w:tcW w:w="3118" w:type="dxa"/>
          </w:tcPr>
          <w:p w14:paraId="3430C471" w14:textId="2FE75718" w:rsidR="00B71B60" w:rsidRPr="00895398" w:rsidRDefault="00895398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val="en-US"/>
              </w:rPr>
              <w:t>חמישה</w:t>
            </w:r>
            <w:r w:rsidR="00B71B60"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  <w:t xml:space="preserve"> שבועות</w:t>
            </w:r>
          </w:p>
        </w:tc>
      </w:tr>
      <w:tr w:rsidR="00B71B60" w:rsidRPr="00150322" w14:paraId="13FF783A" w14:textId="77777777" w:rsidTr="00B71B60">
        <w:tc>
          <w:tcPr>
            <w:tcW w:w="3118" w:type="dxa"/>
          </w:tcPr>
          <w:p w14:paraId="4CD22EB4" w14:textId="77777777" w:rsidR="00B71B60" w:rsidRPr="00895398" w:rsidRDefault="00B71B6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  <w:t>כתיבת ממשק המשתמש</w:t>
            </w:r>
          </w:p>
        </w:tc>
        <w:tc>
          <w:tcPr>
            <w:tcW w:w="3118" w:type="dxa"/>
          </w:tcPr>
          <w:p w14:paraId="36569D16" w14:textId="182D9307" w:rsidR="00B71B60" w:rsidRPr="00895398" w:rsidRDefault="00895398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val="en-US"/>
              </w:rPr>
              <w:t>חמישה</w:t>
            </w:r>
            <w:r w:rsidR="00B71B60"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  <w:t xml:space="preserve"> שבועות</w:t>
            </w:r>
          </w:p>
        </w:tc>
      </w:tr>
      <w:tr w:rsidR="00B71B60" w:rsidRPr="00150322" w14:paraId="01E84804" w14:textId="77777777" w:rsidTr="00B71B60">
        <w:tc>
          <w:tcPr>
            <w:tcW w:w="3118" w:type="dxa"/>
          </w:tcPr>
          <w:p w14:paraId="4AB4077C" w14:textId="77777777" w:rsidR="00B71B60" w:rsidRPr="00895398" w:rsidRDefault="00B71B6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953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val="en-US"/>
              </w:rPr>
              <w:t>עיצוב</w:t>
            </w:r>
          </w:p>
        </w:tc>
        <w:tc>
          <w:tcPr>
            <w:tcW w:w="3118" w:type="dxa"/>
          </w:tcPr>
          <w:p w14:paraId="779005A6" w14:textId="4336D8D5" w:rsidR="00B71B60" w:rsidRPr="00895398" w:rsidRDefault="009E7E90" w:rsidP="004F3E39">
            <w:pPr>
              <w:pStyle w:val="Heading2"/>
              <w:ind w:left="293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val="en-US"/>
              </w:rPr>
              <w:t>ארבעה שבועות</w:t>
            </w:r>
          </w:p>
        </w:tc>
      </w:tr>
    </w:tbl>
    <w:p w14:paraId="7971DDA9" w14:textId="2F3914FE" w:rsidR="00B71B60" w:rsidRPr="00150322" w:rsidRDefault="00B71B60" w:rsidP="00B71B60">
      <w:pPr>
        <w:pStyle w:val="3"/>
        <w:shd w:val="clear" w:color="auto" w:fill="auto"/>
        <w:spacing w:line="360" w:lineRule="auto"/>
        <w:ind w:firstLine="0"/>
        <w:jc w:val="both"/>
        <w:rPr>
          <w:rFonts w:asciiTheme="minorHAnsi" w:hAnsiTheme="minorHAnsi" w:cstheme="minorHAnsi"/>
          <w:sz w:val="24"/>
          <w:szCs w:val="24"/>
          <w:rtl/>
        </w:rPr>
      </w:pPr>
    </w:p>
    <w:p w14:paraId="749E3A96" w14:textId="11AFABC4" w:rsidR="00B71B60" w:rsidRPr="00895398" w:rsidRDefault="00B71B60" w:rsidP="00895398">
      <w:pPr>
        <w:rPr>
          <w:rFonts w:asciiTheme="minorHAnsi" w:hAnsiTheme="minorHAnsi" w:cstheme="minorHAnsi"/>
          <w:b/>
          <w:bCs/>
          <w:u w:val="single"/>
          <w:rtl/>
        </w:rPr>
      </w:pPr>
      <w:r w:rsidRPr="00895398">
        <w:rPr>
          <w:rFonts w:asciiTheme="minorHAnsi" w:hAnsiTheme="minorHAnsi" w:cstheme="minorHAnsi"/>
          <w:b/>
          <w:bCs/>
          <w:u w:val="single"/>
          <w:rtl/>
        </w:rPr>
        <w:t xml:space="preserve"> תכנון הבדיקות שיבוצעו</w:t>
      </w:r>
      <w:r w:rsidR="00895398">
        <w:rPr>
          <w:rFonts w:asciiTheme="minorHAnsi" w:hAnsiTheme="minorHAnsi" w:cstheme="minorHAnsi" w:hint="cs"/>
          <w:b/>
          <w:bCs/>
          <w:u w:val="single"/>
          <w:rtl/>
        </w:rPr>
        <w:t>:</w:t>
      </w:r>
    </w:p>
    <w:p w14:paraId="753A86C6" w14:textId="04DEBD6E" w:rsidR="00B71B60" w:rsidRPr="00895398" w:rsidRDefault="00B71B60" w:rsidP="00895398">
      <w:pPr>
        <w:pStyle w:val="Heading2"/>
        <w:spacing w:before="240"/>
        <w:jc w:val="left"/>
        <w:rPr>
          <w:rFonts w:asciiTheme="minorHAnsi" w:hAnsiTheme="minorHAnsi" w:cstheme="minorHAnsi"/>
          <w:b w:val="0"/>
          <w:bCs w:val="0"/>
          <w:sz w:val="24"/>
          <w:szCs w:val="24"/>
          <w:rtl/>
        </w:rPr>
      </w:pPr>
      <w:r w:rsidRPr="00895398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בדיקות תהליכיות ברמת משתמש בהן נדרשת המערכת לעמוד.</w:t>
      </w:r>
      <w:r w:rsidR="00895398" w:rsidRPr="00895398">
        <w:rPr>
          <w:rFonts w:asciiTheme="minorHAnsi" w:hAnsiTheme="minorHAnsi" w:cstheme="minorHAnsi" w:hint="cs"/>
          <w:b w:val="0"/>
          <w:bCs w:val="0"/>
          <w:sz w:val="24"/>
          <w:szCs w:val="24"/>
          <w:rtl/>
        </w:rPr>
        <w:t xml:space="preserve"> </w:t>
      </w:r>
      <w:r w:rsidRPr="00895398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(ull FlowF)</w:t>
      </w:r>
    </w:p>
    <w:p w14:paraId="6151448D" w14:textId="77777777" w:rsidR="00B71B60" w:rsidRPr="00150322" w:rsidRDefault="00B71B60" w:rsidP="00B71B60">
      <w:pPr>
        <w:pStyle w:val="3"/>
        <w:shd w:val="clear" w:color="auto" w:fill="auto"/>
        <w:spacing w:line="360" w:lineRule="auto"/>
        <w:ind w:left="440" w:firstLine="0"/>
        <w:jc w:val="both"/>
        <w:rPr>
          <w:rFonts w:asciiTheme="minorHAnsi" w:hAnsiTheme="minorHAnsi" w:cstheme="minorHAnsi"/>
          <w:sz w:val="24"/>
          <w:szCs w:val="24"/>
          <w:rtl/>
        </w:rPr>
      </w:pPr>
    </w:p>
    <w:tbl>
      <w:tblPr>
        <w:bidiVisual/>
        <w:tblW w:w="0" w:type="auto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1372"/>
        <w:gridCol w:w="1373"/>
        <w:gridCol w:w="1372"/>
        <w:gridCol w:w="1532"/>
      </w:tblGrid>
      <w:tr w:rsidR="00B71B60" w:rsidRPr="00150322" w14:paraId="02B88BFE" w14:textId="77777777" w:rsidTr="00895398"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FC159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150322">
              <w:rPr>
                <w:rFonts w:asciiTheme="minorHAnsi" w:hAnsiTheme="minorHAnsi" w:cstheme="minorHAnsi"/>
                <w:b/>
                <w:bCs/>
                <w:rtl/>
                <w:lang w:eastAsia="en-US"/>
              </w:rPr>
              <w:t>מספר בדיקה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92AEE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150322">
              <w:rPr>
                <w:rFonts w:asciiTheme="minorHAnsi" w:hAnsiTheme="minorHAnsi" w:cstheme="minorHAnsi"/>
                <w:b/>
                <w:bCs/>
                <w:rtl/>
                <w:lang w:eastAsia="en-US"/>
              </w:rPr>
              <w:t>מס` דרישה במסמך אפיון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0BDC2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150322">
              <w:rPr>
                <w:rFonts w:asciiTheme="minorHAnsi" w:hAnsiTheme="minorHAnsi" w:cstheme="minorHAnsi"/>
                <w:b/>
                <w:bCs/>
                <w:rtl/>
                <w:lang w:eastAsia="en-US"/>
              </w:rPr>
              <w:t>מקרי הבדיקה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C9863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150322">
              <w:rPr>
                <w:rFonts w:asciiTheme="minorHAnsi" w:hAnsiTheme="minorHAnsi" w:cstheme="minorHAnsi"/>
                <w:b/>
                <w:bCs/>
                <w:rtl/>
                <w:lang w:eastAsia="en-US"/>
              </w:rPr>
              <w:t>חשיבות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EF0CC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150322">
              <w:rPr>
                <w:rFonts w:asciiTheme="minorHAnsi" w:hAnsiTheme="minorHAnsi" w:cstheme="minorHAnsi"/>
                <w:b/>
                <w:bCs/>
                <w:rtl/>
                <w:lang w:eastAsia="en-US"/>
              </w:rPr>
              <w:t>הערות</w:t>
            </w:r>
          </w:p>
        </w:tc>
      </w:tr>
      <w:tr w:rsidR="00B71B60" w:rsidRPr="00150322" w14:paraId="275B5088" w14:textId="77777777" w:rsidTr="00895398">
        <w:tc>
          <w:tcPr>
            <w:tcW w:w="13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F467E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4AF6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5.4.1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87B3C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בעת יצירת מסלול ינתנו מסלולים עם העדפות המטייל.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C8BA8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גבוהה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6843A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 בדיקה שתוצאת יצרת המסלול אכן ענתה על העדפות המטייל.</w:t>
            </w:r>
          </w:p>
        </w:tc>
      </w:tr>
      <w:tr w:rsidR="00B71B60" w:rsidRPr="00150322" w14:paraId="6158BDCB" w14:textId="77777777" w:rsidTr="00895398"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325E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22C7E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1D0CA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3A841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9B68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</w:tc>
      </w:tr>
      <w:tr w:rsidR="00B71B60" w:rsidRPr="00150322" w14:paraId="3B159413" w14:textId="77777777" w:rsidTr="00895398">
        <w:tc>
          <w:tcPr>
            <w:tcW w:w="1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60CDC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2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80DEA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5.4.2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BA79" w14:textId="019855BA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המארח יכול לערוך, לעדכן ולמחוק את פרטי</w:t>
            </w:r>
            <w:r w:rsidR="00A33128">
              <w:rPr>
                <w:rFonts w:asciiTheme="minorHAnsi" w:hAnsiTheme="minorHAnsi" w:cstheme="minorHAnsi" w:hint="cs"/>
                <w:rtl/>
                <w:lang w:eastAsia="en-US"/>
              </w:rPr>
              <w:t xml:space="preserve"> ההצעה שלו</w:t>
            </w:r>
            <w:r w:rsidRPr="00150322">
              <w:rPr>
                <w:rFonts w:asciiTheme="minorHAnsi" w:hAnsiTheme="minorHAnsi" w:cstheme="minorHAnsi"/>
                <w:rtl/>
                <w:lang w:eastAsia="en-US"/>
              </w:rPr>
              <w:t>.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A673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גבוהה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E523B" w14:textId="37B59B7D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בדיקה האם הפרטים שונו במער</w:t>
            </w:r>
            <w:r w:rsidR="00A33128">
              <w:rPr>
                <w:rFonts w:asciiTheme="minorHAnsi" w:hAnsiTheme="minorHAnsi" w:cstheme="minorHAnsi" w:hint="cs"/>
                <w:rtl/>
                <w:lang w:eastAsia="en-US"/>
              </w:rPr>
              <w:t>כ</w:t>
            </w: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ת.</w:t>
            </w:r>
          </w:p>
        </w:tc>
      </w:tr>
      <w:tr w:rsidR="00895398" w:rsidRPr="00150322" w14:paraId="13B3851B" w14:textId="77777777" w:rsidTr="00895398">
        <w:tc>
          <w:tcPr>
            <w:tcW w:w="7021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A348C" w14:textId="77777777" w:rsidR="00895398" w:rsidRDefault="00895398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  <w:p w14:paraId="3C1EB1A8" w14:textId="77777777" w:rsidR="00895398" w:rsidRDefault="00895398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  <w:p w14:paraId="009248DC" w14:textId="77777777" w:rsidR="00895398" w:rsidRDefault="00895398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  <w:p w14:paraId="0701D6B3" w14:textId="77777777" w:rsidR="00895398" w:rsidRDefault="00895398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  <w:p w14:paraId="6C963C09" w14:textId="77777777" w:rsidR="00895398" w:rsidRDefault="00895398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  <w:p w14:paraId="5A8A14A6" w14:textId="77777777" w:rsidR="00895398" w:rsidRDefault="00895398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  <w:p w14:paraId="7E4711C5" w14:textId="77777777" w:rsidR="00895398" w:rsidRDefault="00895398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  <w:p w14:paraId="0781C13C" w14:textId="77777777" w:rsidR="00895398" w:rsidRDefault="00895398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  <w:p w14:paraId="17DEC848" w14:textId="77777777" w:rsidR="00895398" w:rsidRDefault="00895398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  <w:p w14:paraId="58B62F72" w14:textId="77777777" w:rsidR="00895398" w:rsidRDefault="00895398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  <w:p w14:paraId="059DD9A7" w14:textId="77777777" w:rsidR="00895398" w:rsidRPr="00150322" w:rsidRDefault="00895398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</w:p>
        </w:tc>
      </w:tr>
      <w:tr w:rsidR="00B71B60" w:rsidRPr="00150322" w14:paraId="70866350" w14:textId="77777777" w:rsidTr="00895398">
        <w:tc>
          <w:tcPr>
            <w:tcW w:w="1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E7372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lastRenderedPageBreak/>
              <w:t>3.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AE64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5.4.3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1DADD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לאחר כניסת המשתמש יוצגו המסלולים הקודמים שלו.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63465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גבוהה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4C496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כניסת משתמש ובדיקה האם הוצגו המסלולים הקודמים.</w:t>
            </w:r>
          </w:p>
        </w:tc>
      </w:tr>
      <w:tr w:rsidR="00B71B60" w:rsidRPr="00150322" w14:paraId="0925EC74" w14:textId="77777777" w:rsidTr="00895398">
        <w:tc>
          <w:tcPr>
            <w:tcW w:w="1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CF66F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4.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702A1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5.4.4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C892C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עדכון הצעת האירוח כתפוסה במערכת לאחר שהמארח עדכן בלוח הארועים.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716AF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גבוהה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DE5CE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בדיקה האם הפרטים שונו במערת.</w:t>
            </w:r>
          </w:p>
        </w:tc>
      </w:tr>
      <w:tr w:rsidR="00B71B60" w:rsidRPr="00150322" w14:paraId="3DE66C22" w14:textId="77777777" w:rsidTr="00895398">
        <w:tc>
          <w:tcPr>
            <w:tcW w:w="137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CD5BE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5.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84F5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5.5.5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87EB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הצעת מסלול חדש לאחר שהמשתמש סימן כ'פסול' אחד מנתוני המסלול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FFED8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גבוהה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047FC" w14:textId="77777777" w:rsidR="00B71B60" w:rsidRPr="00150322" w:rsidRDefault="00B71B60" w:rsidP="004F3E39">
            <w:pPr>
              <w:spacing w:line="360" w:lineRule="auto"/>
              <w:rPr>
                <w:rFonts w:asciiTheme="minorHAnsi" w:hAnsiTheme="minorHAnsi" w:cstheme="minorHAnsi"/>
                <w:rtl/>
                <w:lang w:eastAsia="en-US"/>
              </w:rPr>
            </w:pPr>
            <w:r w:rsidRPr="00150322">
              <w:rPr>
                <w:rFonts w:asciiTheme="minorHAnsi" w:hAnsiTheme="minorHAnsi" w:cstheme="minorHAnsi"/>
                <w:rtl/>
                <w:lang w:eastAsia="en-US"/>
              </w:rPr>
              <w:t>בדיקה האם הנתונים ה'פסולים' התעדכנו והנתונים ה'טובים' נשארו.</w:t>
            </w:r>
          </w:p>
        </w:tc>
      </w:tr>
    </w:tbl>
    <w:p w14:paraId="1A965DFB" w14:textId="017B20B8" w:rsidR="00B71B60" w:rsidRPr="00150322" w:rsidRDefault="00B71B60" w:rsidP="00895398">
      <w:pPr>
        <w:shd w:val="clear" w:color="auto" w:fill="FFFFFF"/>
        <w:spacing w:line="360" w:lineRule="auto"/>
        <w:rPr>
          <w:rFonts w:asciiTheme="minorHAnsi" w:hAnsiTheme="minorHAnsi" w:cstheme="minorHAnsi"/>
          <w:rtl/>
          <w:lang w:eastAsia="en-US"/>
        </w:rPr>
      </w:pPr>
    </w:p>
    <w:p w14:paraId="3D9D10AF" w14:textId="7C1D0822" w:rsidR="00B71B60" w:rsidRPr="00895398" w:rsidRDefault="00B71B60" w:rsidP="00895398">
      <w:pPr>
        <w:rPr>
          <w:rFonts w:asciiTheme="minorHAnsi" w:hAnsiTheme="minorHAnsi" w:cstheme="minorHAnsi"/>
          <w:b/>
          <w:bCs/>
          <w:u w:val="single"/>
          <w:rtl/>
        </w:rPr>
      </w:pPr>
      <w:r w:rsidRPr="00895398">
        <w:rPr>
          <w:rFonts w:asciiTheme="minorHAnsi" w:hAnsiTheme="minorHAnsi" w:cstheme="minorHAnsi"/>
          <w:b/>
          <w:bCs/>
          <w:u w:val="single"/>
          <w:rtl/>
        </w:rPr>
        <w:t>בקרת גרסאות (</w:t>
      </w:r>
      <w:r w:rsidRPr="00895398">
        <w:rPr>
          <w:rFonts w:asciiTheme="minorHAnsi" w:hAnsiTheme="minorHAnsi" w:cstheme="minorHAnsi"/>
          <w:b/>
          <w:bCs/>
          <w:u w:val="single"/>
          <w:lang w:eastAsia="en-US" w:bidi="en-US"/>
        </w:rPr>
        <w:t>version control</w:t>
      </w:r>
      <w:r w:rsidRPr="00895398">
        <w:rPr>
          <w:rFonts w:asciiTheme="minorHAnsi" w:hAnsiTheme="minorHAnsi" w:cstheme="minorHAnsi"/>
          <w:b/>
          <w:bCs/>
          <w:u w:val="single"/>
          <w:rtl/>
        </w:rPr>
        <w:t>)</w:t>
      </w:r>
      <w:r w:rsidR="00895398" w:rsidRPr="00895398">
        <w:rPr>
          <w:rFonts w:asciiTheme="minorHAnsi" w:hAnsiTheme="minorHAnsi" w:cstheme="minorHAnsi" w:hint="cs"/>
          <w:b/>
          <w:bCs/>
          <w:u w:val="single"/>
          <w:rtl/>
        </w:rPr>
        <w:t>:</w:t>
      </w:r>
    </w:p>
    <w:p w14:paraId="4268E90B" w14:textId="38C063AA" w:rsidR="00B71B60" w:rsidRPr="00150322" w:rsidRDefault="00B71B60" w:rsidP="00895398">
      <w:pPr>
        <w:pStyle w:val="3"/>
        <w:shd w:val="clear" w:color="auto" w:fill="auto"/>
        <w:tabs>
          <w:tab w:val="left" w:pos="537"/>
        </w:tabs>
        <w:spacing w:before="240" w:line="360" w:lineRule="auto"/>
        <w:ind w:firstLine="0"/>
        <w:jc w:val="both"/>
        <w:rPr>
          <w:rFonts w:asciiTheme="minorHAnsi" w:hAnsiTheme="minorHAnsi" w:cstheme="minorHAnsi"/>
          <w:sz w:val="24"/>
          <w:szCs w:val="24"/>
          <w:rtl/>
        </w:rPr>
      </w:pPr>
      <w:r w:rsidRPr="00150322">
        <w:rPr>
          <w:rFonts w:asciiTheme="minorHAnsi" w:hAnsiTheme="minorHAnsi" w:cstheme="minorHAnsi"/>
          <w:sz w:val="24"/>
          <w:szCs w:val="24"/>
          <w:rtl/>
        </w:rPr>
        <w:t>ללא בקרת גרסאות</w:t>
      </w:r>
    </w:p>
    <w:p w14:paraId="4DC12BE1" w14:textId="77777777" w:rsidR="00B71B60" w:rsidRPr="00150322" w:rsidRDefault="00B71B60" w:rsidP="00B71B60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Fonts w:asciiTheme="minorHAnsi" w:hAnsiTheme="minorHAnsi" w:cstheme="minorHAnsi"/>
          <w:sz w:val="24"/>
          <w:szCs w:val="24"/>
          <w:rtl/>
        </w:rPr>
      </w:pPr>
    </w:p>
    <w:p w14:paraId="03757CE0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51D2E1E0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2BB1C118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691B1DDF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08B27FC2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07542389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607250D3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65F8D823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13ECDD6B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22DF331D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31E0B540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61BBC623" w14:textId="77777777" w:rsidR="00895398" w:rsidRDefault="00895398" w:rsidP="00825414">
      <w:pPr>
        <w:ind w:left="3"/>
        <w:rPr>
          <w:rFonts w:asciiTheme="minorHAnsi" w:hAnsiTheme="minorHAnsi" w:cstheme="minorHAnsi"/>
          <w:rtl/>
        </w:rPr>
      </w:pPr>
    </w:p>
    <w:p w14:paraId="447FD6D4" w14:textId="77777777" w:rsidR="004B182B" w:rsidRDefault="004B182B" w:rsidP="009E7E90">
      <w:pPr>
        <w:ind w:left="3"/>
        <w:rPr>
          <w:rFonts w:asciiTheme="minorHAnsi" w:hAnsiTheme="minorHAnsi" w:cstheme="minorHAnsi"/>
          <w:rtl/>
        </w:rPr>
      </w:pPr>
    </w:p>
    <w:p w14:paraId="6EA11ECE" w14:textId="77777777" w:rsidR="004B182B" w:rsidRDefault="004B182B" w:rsidP="009E7E90">
      <w:pPr>
        <w:ind w:left="3"/>
        <w:rPr>
          <w:rFonts w:asciiTheme="minorHAnsi" w:hAnsiTheme="minorHAnsi" w:cstheme="minorHAnsi"/>
          <w:rtl/>
        </w:rPr>
      </w:pPr>
    </w:p>
    <w:p w14:paraId="2AFECD93" w14:textId="77777777" w:rsidR="004B182B" w:rsidRDefault="004B182B" w:rsidP="009E7E90">
      <w:pPr>
        <w:ind w:left="3"/>
        <w:rPr>
          <w:rFonts w:asciiTheme="minorHAnsi" w:hAnsiTheme="minorHAnsi" w:cstheme="minorHAnsi"/>
          <w:rtl/>
        </w:rPr>
      </w:pPr>
    </w:p>
    <w:p w14:paraId="76D7AAF6" w14:textId="77777777" w:rsidR="004B182B" w:rsidRDefault="004B182B" w:rsidP="009E7E90">
      <w:pPr>
        <w:ind w:left="3"/>
        <w:rPr>
          <w:rFonts w:asciiTheme="minorHAnsi" w:hAnsiTheme="minorHAnsi" w:cstheme="minorHAnsi"/>
          <w:rtl/>
        </w:rPr>
      </w:pPr>
    </w:p>
    <w:p w14:paraId="3CE24408" w14:textId="77777777" w:rsidR="004B182B" w:rsidRDefault="004B182B" w:rsidP="009E7E90">
      <w:pPr>
        <w:ind w:left="3"/>
        <w:rPr>
          <w:rFonts w:asciiTheme="minorHAnsi" w:hAnsiTheme="minorHAnsi" w:cstheme="minorHAnsi"/>
          <w:rtl/>
        </w:rPr>
      </w:pPr>
    </w:p>
    <w:p w14:paraId="192F64D9" w14:textId="77777777" w:rsidR="004B182B" w:rsidRDefault="004B182B" w:rsidP="009E7E90">
      <w:pPr>
        <w:ind w:left="3"/>
        <w:rPr>
          <w:rFonts w:asciiTheme="minorHAnsi" w:hAnsiTheme="minorHAnsi" w:cstheme="minorHAnsi"/>
          <w:rtl/>
        </w:rPr>
      </w:pPr>
    </w:p>
    <w:p w14:paraId="124F484F" w14:textId="77777777" w:rsidR="004B182B" w:rsidRDefault="004B182B" w:rsidP="009E7E90">
      <w:pPr>
        <w:ind w:left="3"/>
        <w:rPr>
          <w:rFonts w:asciiTheme="minorHAnsi" w:hAnsiTheme="minorHAnsi" w:cstheme="minorHAnsi"/>
          <w:rtl/>
        </w:rPr>
      </w:pPr>
    </w:p>
    <w:p w14:paraId="5C340976" w14:textId="4A3C9C91" w:rsidR="00895398" w:rsidRDefault="009E7E90" w:rsidP="009E7E90">
      <w:pPr>
        <w:ind w:left="3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1" locked="0" layoutInCell="1" allowOverlap="1" wp14:anchorId="13165796" wp14:editId="634F65F5">
            <wp:simplePos x="0" y="0"/>
            <wp:positionH relativeFrom="column">
              <wp:posOffset>5095875</wp:posOffset>
            </wp:positionH>
            <wp:positionV relativeFrom="paragraph">
              <wp:posOffset>-3175</wp:posOffset>
            </wp:positionV>
            <wp:extent cx="733425" cy="40282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0DFEF" w14:textId="6D574130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________________  </w:t>
      </w:r>
    </w:p>
    <w:p w14:paraId="6CCB8533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>חתימת הסטודנט</w:t>
      </w:r>
    </w:p>
    <w:p w14:paraId="56C1EA44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</w:p>
    <w:p w14:paraId="43994BB3" w14:textId="6AF9E0A0" w:rsidR="009E7E90" w:rsidRDefault="009E7E90" w:rsidP="008254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1" locked="0" layoutInCell="1" allowOverlap="1" wp14:anchorId="09155BAE" wp14:editId="5AE6A0F2">
            <wp:simplePos x="0" y="0"/>
            <wp:positionH relativeFrom="column">
              <wp:posOffset>4924425</wp:posOffset>
            </wp:positionH>
            <wp:positionV relativeFrom="paragraph">
              <wp:posOffset>-1905</wp:posOffset>
            </wp:positionV>
            <wp:extent cx="905087" cy="40933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087" cy="40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50C8A" w14:textId="113EFD44" w:rsidR="00825414" w:rsidRPr="00150322" w:rsidRDefault="00EF6AC5" w:rsidP="00825414">
      <w:pPr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>_______________</w:t>
      </w:r>
      <w:r w:rsidR="00825414" w:rsidRPr="00150322">
        <w:rPr>
          <w:rFonts w:asciiTheme="minorHAnsi" w:hAnsiTheme="minorHAnsi" w:cstheme="minorHAnsi"/>
          <w:rtl/>
        </w:rPr>
        <w:t xml:space="preserve"> </w:t>
      </w:r>
    </w:p>
    <w:p w14:paraId="3BFF022B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>חתימת הסטודנט                                                                         חתימת המנחה האישי</w:t>
      </w:r>
    </w:p>
    <w:p w14:paraId="41030503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2BE41251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679F792D" w14:textId="77777777" w:rsidR="00825414" w:rsidRPr="00150322" w:rsidRDefault="00C2452F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>ג</w:t>
      </w:r>
      <w:r w:rsidR="00825414" w:rsidRPr="00150322">
        <w:rPr>
          <w:rFonts w:asciiTheme="minorHAnsi" w:hAnsiTheme="minorHAnsi" w:cstheme="minorHAnsi"/>
          <w:rtl/>
        </w:rPr>
        <w:t xml:space="preserve">. הערות ראש המגמה במכללה </w:t>
      </w:r>
    </w:p>
    <w:p w14:paraId="6BF8A5B0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3CF931D2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___________________________________________________________________ </w:t>
      </w:r>
    </w:p>
    <w:p w14:paraId="3EF919E2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7562CFB6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___________________________________________________________________ </w:t>
      </w:r>
    </w:p>
    <w:p w14:paraId="6AC7666F" w14:textId="77777777" w:rsidR="00EE79B5" w:rsidRPr="00150322" w:rsidRDefault="00EE79B5" w:rsidP="00825414">
      <w:pPr>
        <w:ind w:left="3"/>
        <w:rPr>
          <w:rFonts w:asciiTheme="minorHAnsi" w:hAnsiTheme="minorHAnsi" w:cstheme="minorHAnsi"/>
          <w:rtl/>
        </w:rPr>
      </w:pPr>
    </w:p>
    <w:p w14:paraId="7EB1B11F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01E4FBC2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ד. אישור ראש המגמה  </w:t>
      </w:r>
    </w:p>
    <w:p w14:paraId="489B00F1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7D7FF19F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306549F6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שם: ______________________  חתימה: ____________ תאריך: _____________ </w:t>
      </w:r>
    </w:p>
    <w:p w14:paraId="38D33D1B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1ADC0D60" w14:textId="77777777" w:rsidR="00825414" w:rsidRPr="00150322" w:rsidRDefault="00825414" w:rsidP="00825414">
      <w:pPr>
        <w:pBdr>
          <w:bottom w:val="single" w:sz="18" w:space="1" w:color="auto"/>
        </w:pBdr>
        <w:ind w:left="3"/>
        <w:rPr>
          <w:rFonts w:asciiTheme="minorHAnsi" w:hAnsiTheme="minorHAnsi" w:cstheme="minorHAnsi"/>
          <w:rtl/>
        </w:rPr>
      </w:pPr>
    </w:p>
    <w:p w14:paraId="06F9EA2E" w14:textId="77777777" w:rsidR="00EE79B5" w:rsidRPr="00150322" w:rsidRDefault="00EE79B5" w:rsidP="00825414">
      <w:pPr>
        <w:pBdr>
          <w:bottom w:val="single" w:sz="18" w:space="1" w:color="auto"/>
        </w:pBdr>
        <w:ind w:left="3"/>
        <w:rPr>
          <w:rFonts w:asciiTheme="minorHAnsi" w:hAnsiTheme="minorHAnsi" w:cstheme="minorHAnsi"/>
          <w:rtl/>
        </w:rPr>
      </w:pPr>
    </w:p>
    <w:p w14:paraId="3C999312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</w:p>
    <w:p w14:paraId="6AABE165" w14:textId="77777777" w:rsidR="00EE79B5" w:rsidRPr="00150322" w:rsidRDefault="00EE79B5" w:rsidP="00825414">
      <w:pPr>
        <w:ind w:left="3"/>
        <w:rPr>
          <w:rFonts w:asciiTheme="minorHAnsi" w:hAnsiTheme="minorHAnsi" w:cstheme="minorHAnsi"/>
          <w:rtl/>
        </w:rPr>
      </w:pPr>
    </w:p>
    <w:p w14:paraId="5EF2C0F2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ה. הערות הגורם המקצועי מטעם מה"ט </w:t>
      </w:r>
    </w:p>
    <w:p w14:paraId="21E0FB47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4F1493D5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___________________________________________________________________ </w:t>
      </w:r>
    </w:p>
    <w:p w14:paraId="63781F54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1256C843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___________________________________________________________________ </w:t>
      </w:r>
    </w:p>
    <w:p w14:paraId="264D77A7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04F3F5D2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1E2A3CF4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ו. אישור הגורם המקצועי מטעם מה"ט </w:t>
      </w:r>
    </w:p>
    <w:p w14:paraId="557110F1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6DA3BF25" w14:textId="77777777" w:rsidR="00825414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 xml:space="preserve"> </w:t>
      </w:r>
    </w:p>
    <w:p w14:paraId="3DE8E73A" w14:textId="77777777" w:rsidR="00392ADE" w:rsidRPr="00150322" w:rsidRDefault="00825414" w:rsidP="00825414">
      <w:pPr>
        <w:ind w:left="3"/>
        <w:rPr>
          <w:rFonts w:asciiTheme="minorHAnsi" w:hAnsiTheme="minorHAnsi" w:cstheme="minorHAnsi"/>
          <w:rtl/>
        </w:rPr>
      </w:pPr>
      <w:r w:rsidRPr="00150322">
        <w:rPr>
          <w:rFonts w:asciiTheme="minorHAnsi" w:hAnsiTheme="minorHAnsi" w:cstheme="minorHAnsi"/>
          <w:rtl/>
        </w:rPr>
        <w:t>שם: ____________________  חתימה: ____________ תאריך: _____________</w:t>
      </w:r>
    </w:p>
    <w:sectPr w:rsidR="00392ADE" w:rsidRPr="00150322" w:rsidSect="00624048">
      <w:headerReference w:type="default" r:id="rId26"/>
      <w:headerReference w:type="first" r:id="rId27"/>
      <w:footerReference w:type="first" r:id="rId28"/>
      <w:pgSz w:w="11907" w:h="16840" w:code="9"/>
      <w:pgMar w:top="1135" w:right="1467" w:bottom="301" w:left="1260" w:header="720" w:footer="290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BEA6B" w14:textId="77777777" w:rsidR="002069BE" w:rsidRDefault="002069BE">
      <w:r>
        <w:separator/>
      </w:r>
    </w:p>
  </w:endnote>
  <w:endnote w:type="continuationSeparator" w:id="0">
    <w:p w14:paraId="1BDB3445" w14:textId="77777777" w:rsidR="002069BE" w:rsidRDefault="0020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86658" w14:textId="77777777" w:rsidR="00A326AC" w:rsidRPr="00DC47AB" w:rsidRDefault="00A326AC" w:rsidP="00DC47AB">
    <w:pPr>
      <w:pStyle w:val="Footer"/>
      <w:rPr>
        <w:rtl/>
      </w:rPr>
    </w:pPr>
    <w:r w:rsidRPr="00DC47AB">
      <w:rPr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131EB" w14:textId="77777777" w:rsidR="002069BE" w:rsidRDefault="002069BE">
      <w:r>
        <w:separator/>
      </w:r>
    </w:p>
  </w:footnote>
  <w:footnote w:type="continuationSeparator" w:id="0">
    <w:p w14:paraId="27240BBA" w14:textId="77777777" w:rsidR="002069BE" w:rsidRDefault="00206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01061" w14:textId="77777777" w:rsidR="00A326AC" w:rsidRDefault="00A326AC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444F4DD9" wp14:editId="316A5DBE">
          <wp:simplePos x="0" y="0"/>
          <wp:positionH relativeFrom="page">
            <wp:posOffset>10795</wp:posOffset>
          </wp:positionH>
          <wp:positionV relativeFrom="paragraph">
            <wp:posOffset>-438150</wp:posOffset>
          </wp:positionV>
          <wp:extent cx="7550430" cy="10677525"/>
          <wp:effectExtent l="0" t="0" r="0" b="0"/>
          <wp:wrapNone/>
          <wp:docPr id="11" name="תמונה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בלנק חד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43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50B2" w14:textId="77777777" w:rsidR="00A326AC" w:rsidRDefault="00A326AC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89B08AE" wp14:editId="4EA8E010">
          <wp:simplePos x="0" y="0"/>
          <wp:positionH relativeFrom="column">
            <wp:posOffset>-742950</wp:posOffset>
          </wp:positionH>
          <wp:positionV relativeFrom="paragraph">
            <wp:posOffset>-457200</wp:posOffset>
          </wp:positionV>
          <wp:extent cx="7550430" cy="10677525"/>
          <wp:effectExtent l="0" t="0" r="0" b="0"/>
          <wp:wrapNone/>
          <wp:docPr id="12" name="תמונה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בלנק חד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449" cy="10690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4A8A"/>
    <w:multiLevelType w:val="hybridMultilevel"/>
    <w:tmpl w:val="9FDE7EC4"/>
    <w:lvl w:ilvl="0" w:tplc="61CC50A0">
      <w:start w:val="1"/>
      <w:numFmt w:val="decimal"/>
      <w:lvlText w:val="%1."/>
      <w:lvlJc w:val="left"/>
      <w:pPr>
        <w:ind w:left="653" w:hanging="360"/>
      </w:pPr>
      <w:rPr>
        <w:rFonts w:hint="default"/>
        <w:b w:val="0"/>
      </w:rPr>
    </w:lvl>
    <w:lvl w:ilvl="1" w:tplc="61CC50A0">
      <w:start w:val="1"/>
      <w:numFmt w:val="decimal"/>
      <w:lvlText w:val="%2."/>
      <w:lvlJc w:val="left"/>
      <w:pPr>
        <w:ind w:left="1373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093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1" w15:restartNumberingAfterBreak="0">
    <w:nsid w:val="07F31B0D"/>
    <w:multiLevelType w:val="hybridMultilevel"/>
    <w:tmpl w:val="9F4EF6C0"/>
    <w:lvl w:ilvl="0" w:tplc="64B0184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3" w:hanging="360"/>
      </w:pPr>
    </w:lvl>
    <w:lvl w:ilvl="2" w:tplc="2000001B" w:tentative="1">
      <w:start w:val="1"/>
      <w:numFmt w:val="lowerRoman"/>
      <w:lvlText w:val="%3."/>
      <w:lvlJc w:val="right"/>
      <w:pPr>
        <w:ind w:left="1803" w:hanging="180"/>
      </w:pPr>
    </w:lvl>
    <w:lvl w:ilvl="3" w:tplc="2000000F" w:tentative="1">
      <w:start w:val="1"/>
      <w:numFmt w:val="decimal"/>
      <w:lvlText w:val="%4."/>
      <w:lvlJc w:val="left"/>
      <w:pPr>
        <w:ind w:left="2523" w:hanging="360"/>
      </w:pPr>
    </w:lvl>
    <w:lvl w:ilvl="4" w:tplc="20000019" w:tentative="1">
      <w:start w:val="1"/>
      <w:numFmt w:val="lowerLetter"/>
      <w:lvlText w:val="%5."/>
      <w:lvlJc w:val="left"/>
      <w:pPr>
        <w:ind w:left="3243" w:hanging="360"/>
      </w:pPr>
    </w:lvl>
    <w:lvl w:ilvl="5" w:tplc="2000001B" w:tentative="1">
      <w:start w:val="1"/>
      <w:numFmt w:val="lowerRoman"/>
      <w:lvlText w:val="%6."/>
      <w:lvlJc w:val="right"/>
      <w:pPr>
        <w:ind w:left="3963" w:hanging="180"/>
      </w:pPr>
    </w:lvl>
    <w:lvl w:ilvl="6" w:tplc="2000000F" w:tentative="1">
      <w:start w:val="1"/>
      <w:numFmt w:val="decimal"/>
      <w:lvlText w:val="%7."/>
      <w:lvlJc w:val="left"/>
      <w:pPr>
        <w:ind w:left="4683" w:hanging="360"/>
      </w:pPr>
    </w:lvl>
    <w:lvl w:ilvl="7" w:tplc="20000019" w:tentative="1">
      <w:start w:val="1"/>
      <w:numFmt w:val="lowerLetter"/>
      <w:lvlText w:val="%8."/>
      <w:lvlJc w:val="left"/>
      <w:pPr>
        <w:ind w:left="5403" w:hanging="360"/>
      </w:pPr>
    </w:lvl>
    <w:lvl w:ilvl="8" w:tplc="2000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0B3B0862"/>
    <w:multiLevelType w:val="multilevel"/>
    <w:tmpl w:val="BD68E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0A6EB4"/>
    <w:multiLevelType w:val="hybridMultilevel"/>
    <w:tmpl w:val="8E2EF9DE"/>
    <w:lvl w:ilvl="0" w:tplc="BA76F8A0">
      <w:start w:val="1"/>
      <w:numFmt w:val="bullet"/>
      <w:lvlText w:val=""/>
      <w:lvlJc w:val="left"/>
      <w:pPr>
        <w:tabs>
          <w:tab w:val="num" w:pos="740"/>
        </w:tabs>
        <w:ind w:left="7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149A1403"/>
    <w:multiLevelType w:val="hybridMultilevel"/>
    <w:tmpl w:val="BFEEBB8A"/>
    <w:lvl w:ilvl="0" w:tplc="04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  <w:b w:val="0"/>
      </w:rPr>
    </w:lvl>
    <w:lvl w:ilvl="1" w:tplc="61CC50A0">
      <w:start w:val="1"/>
      <w:numFmt w:val="decimal"/>
      <w:lvlText w:val="%2."/>
      <w:lvlJc w:val="left"/>
      <w:pPr>
        <w:ind w:left="1373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093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5" w15:restartNumberingAfterBreak="0">
    <w:nsid w:val="1C5A4D77"/>
    <w:multiLevelType w:val="hybridMultilevel"/>
    <w:tmpl w:val="3EAE09E6"/>
    <w:lvl w:ilvl="0" w:tplc="19F2AB06">
      <w:start w:val="1"/>
      <w:numFmt w:val="hebrew1"/>
      <w:pStyle w:val="2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6" w15:restartNumberingAfterBreak="0">
    <w:nsid w:val="25BE23B4"/>
    <w:multiLevelType w:val="hybridMultilevel"/>
    <w:tmpl w:val="FC38ABD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 w15:restartNumberingAfterBreak="0">
    <w:nsid w:val="2E535832"/>
    <w:multiLevelType w:val="hybridMultilevel"/>
    <w:tmpl w:val="A0C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D48E5"/>
    <w:multiLevelType w:val="multilevel"/>
    <w:tmpl w:val="F36278BA"/>
    <w:lvl w:ilvl="0">
      <w:start w:val="1"/>
      <w:numFmt w:val="decimal"/>
      <w:lvlText w:val="%1."/>
      <w:lvlJc w:val="left"/>
      <w:pPr>
        <w:ind w:left="0" w:firstLine="0"/>
      </w:pPr>
      <w:rPr>
        <w:rFonts w:ascii="David" w:eastAsia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ascii="David" w:eastAsia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he-IL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645E26"/>
    <w:multiLevelType w:val="hybridMultilevel"/>
    <w:tmpl w:val="6D90B714"/>
    <w:lvl w:ilvl="0" w:tplc="F0823690">
      <w:start w:val="1"/>
      <w:numFmt w:val="decimal"/>
      <w:lvlText w:val="%1."/>
      <w:lvlJc w:val="left"/>
      <w:pPr>
        <w:ind w:left="36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40F36270"/>
    <w:multiLevelType w:val="hybridMultilevel"/>
    <w:tmpl w:val="340AE594"/>
    <w:lvl w:ilvl="0" w:tplc="E28CACB6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4B954A19"/>
    <w:multiLevelType w:val="hybridMultilevel"/>
    <w:tmpl w:val="D0A011AA"/>
    <w:lvl w:ilvl="0" w:tplc="0409000F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abstractNum w:abstractNumId="12" w15:restartNumberingAfterBreak="0">
    <w:nsid w:val="565A70AA"/>
    <w:multiLevelType w:val="multilevel"/>
    <w:tmpl w:val="D6E6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66064FC"/>
    <w:multiLevelType w:val="hybridMultilevel"/>
    <w:tmpl w:val="AD5C2800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4" w15:restartNumberingAfterBreak="0">
    <w:nsid w:val="591F4ADA"/>
    <w:multiLevelType w:val="hybridMultilevel"/>
    <w:tmpl w:val="B860D37C"/>
    <w:lvl w:ilvl="0" w:tplc="61CC50A0">
      <w:start w:val="1"/>
      <w:numFmt w:val="decimal"/>
      <w:lvlText w:val="%1."/>
      <w:lvlJc w:val="left"/>
      <w:pPr>
        <w:ind w:left="653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2093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15" w15:restartNumberingAfterBreak="0">
    <w:nsid w:val="5BE23964"/>
    <w:multiLevelType w:val="hybridMultilevel"/>
    <w:tmpl w:val="E568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C7A23"/>
    <w:multiLevelType w:val="hybridMultilevel"/>
    <w:tmpl w:val="B056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15"/>
  </w:num>
  <w:num w:numId="6">
    <w:abstractNumId w:val="9"/>
  </w:num>
  <w:num w:numId="7">
    <w:abstractNumId w:val="2"/>
  </w:num>
  <w:num w:numId="8">
    <w:abstractNumId w:val="13"/>
  </w:num>
  <w:num w:numId="9">
    <w:abstractNumId w:val="7"/>
  </w:num>
  <w:num w:numId="10">
    <w:abstractNumId w:val="8"/>
  </w:num>
  <w:num w:numId="11">
    <w:abstractNumId w:val="16"/>
  </w:num>
  <w:num w:numId="12">
    <w:abstractNumId w:val="12"/>
  </w:num>
  <w:num w:numId="13">
    <w:abstractNumId w:val="4"/>
  </w:num>
  <w:num w:numId="14">
    <w:abstractNumId w:val="0"/>
  </w:num>
  <w:num w:numId="15">
    <w:abstractNumId w:val="14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F73"/>
    <w:rsid w:val="00001CCF"/>
    <w:rsid w:val="00002EFD"/>
    <w:rsid w:val="000036E9"/>
    <w:rsid w:val="00050A30"/>
    <w:rsid w:val="00095CB5"/>
    <w:rsid w:val="000E261B"/>
    <w:rsid w:val="00150322"/>
    <w:rsid w:val="001F7EF7"/>
    <w:rsid w:val="002069BE"/>
    <w:rsid w:val="00215168"/>
    <w:rsid w:val="0027661A"/>
    <w:rsid w:val="002E1588"/>
    <w:rsid w:val="00330F17"/>
    <w:rsid w:val="00392ADE"/>
    <w:rsid w:val="003C1B41"/>
    <w:rsid w:val="00425F64"/>
    <w:rsid w:val="00445A94"/>
    <w:rsid w:val="004B182B"/>
    <w:rsid w:val="005806F1"/>
    <w:rsid w:val="005A4FE5"/>
    <w:rsid w:val="005D67E8"/>
    <w:rsid w:val="00624048"/>
    <w:rsid w:val="006B0FE6"/>
    <w:rsid w:val="006D1484"/>
    <w:rsid w:val="007431B2"/>
    <w:rsid w:val="0077757B"/>
    <w:rsid w:val="007F364C"/>
    <w:rsid w:val="00825414"/>
    <w:rsid w:val="00895398"/>
    <w:rsid w:val="008971F1"/>
    <w:rsid w:val="00897955"/>
    <w:rsid w:val="008C122F"/>
    <w:rsid w:val="00924E32"/>
    <w:rsid w:val="0093117F"/>
    <w:rsid w:val="009475A5"/>
    <w:rsid w:val="00981B24"/>
    <w:rsid w:val="009E7E90"/>
    <w:rsid w:val="00A326AC"/>
    <w:rsid w:val="00A33128"/>
    <w:rsid w:val="00A7032A"/>
    <w:rsid w:val="00B37F73"/>
    <w:rsid w:val="00B71B60"/>
    <w:rsid w:val="00C2452F"/>
    <w:rsid w:val="00C92B12"/>
    <w:rsid w:val="00CA4C27"/>
    <w:rsid w:val="00D856B5"/>
    <w:rsid w:val="00DC47AB"/>
    <w:rsid w:val="00E24556"/>
    <w:rsid w:val="00E409CA"/>
    <w:rsid w:val="00EB3E4A"/>
    <w:rsid w:val="00ED2550"/>
    <w:rsid w:val="00EE79B5"/>
    <w:rsid w:val="00EF6AC5"/>
    <w:rsid w:val="00F901D2"/>
    <w:rsid w:val="00F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03B02"/>
  <w15:docId w15:val="{EF0B7D97-70CF-44B7-A9C2-C40418B0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261B"/>
    <w:pPr>
      <w:bidi/>
    </w:pPr>
    <w:rPr>
      <w:rFonts w:cs="David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uiPriority w:val="9"/>
    <w:qFormat/>
    <w:pPr>
      <w:keepNext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sz w:val="20"/>
      <w:szCs w:val="28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  <w:u w:val="single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jc w:val="right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right"/>
    </w:pPr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1">
    <w:name w:val="סגנון1"/>
    <w:basedOn w:val="Heading3"/>
    <w:link w:val="10"/>
    <w:qFormat/>
    <w:rsid w:val="000E261B"/>
    <w:pPr>
      <w:ind w:left="6"/>
      <w:jc w:val="center"/>
      <w:outlineLvl w:val="9"/>
    </w:pPr>
    <w:rPr>
      <w:b/>
      <w:bCs/>
      <w:sz w:val="26"/>
      <w:szCs w:val="26"/>
    </w:rPr>
  </w:style>
  <w:style w:type="paragraph" w:customStyle="1" w:styleId="2">
    <w:name w:val="סגנון2"/>
    <w:basedOn w:val="Normal"/>
    <w:link w:val="20"/>
    <w:qFormat/>
    <w:rsid w:val="000E261B"/>
    <w:pPr>
      <w:numPr>
        <w:numId w:val="2"/>
      </w:numPr>
      <w:tabs>
        <w:tab w:val="clear" w:pos="340"/>
        <w:tab w:val="num" w:pos="343"/>
      </w:tabs>
      <w:ind w:left="346"/>
      <w:outlineLvl w:val="1"/>
    </w:pPr>
    <w:rPr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rsid w:val="000E261B"/>
    <w:rPr>
      <w:rFonts w:cs="David"/>
      <w:szCs w:val="28"/>
      <w:u w:val="single"/>
      <w:lang w:eastAsia="he-IL"/>
    </w:rPr>
  </w:style>
  <w:style w:type="character" w:customStyle="1" w:styleId="10">
    <w:name w:val="סגנון1 תו"/>
    <w:basedOn w:val="Heading3Char"/>
    <w:link w:val="1"/>
    <w:rsid w:val="000E261B"/>
    <w:rPr>
      <w:rFonts w:cs="David"/>
      <w:b/>
      <w:bCs/>
      <w:sz w:val="26"/>
      <w:szCs w:val="26"/>
      <w:u w:val="single"/>
      <w:lang w:eastAsia="he-IL"/>
    </w:rPr>
  </w:style>
  <w:style w:type="character" w:customStyle="1" w:styleId="20">
    <w:name w:val="סגנון2 תו"/>
    <w:basedOn w:val="DefaultParagraphFont"/>
    <w:link w:val="2"/>
    <w:rsid w:val="000E261B"/>
    <w:rPr>
      <w:rFonts w:cs="David"/>
      <w:b/>
      <w:bCs/>
      <w:sz w:val="26"/>
      <w:szCs w:val="26"/>
      <w:u w:val="single"/>
      <w:lang w:eastAsia="he-IL"/>
    </w:rPr>
  </w:style>
  <w:style w:type="paragraph" w:styleId="ListParagraph">
    <w:name w:val="List Paragraph"/>
    <w:basedOn w:val="Normal"/>
    <w:uiPriority w:val="34"/>
    <w:qFormat/>
    <w:rsid w:val="007F364C"/>
    <w:pPr>
      <w:ind w:left="720"/>
      <w:contextualSpacing/>
    </w:pPr>
  </w:style>
  <w:style w:type="character" w:styleId="Hyperlink">
    <w:name w:val="Hyperlink"/>
    <w:basedOn w:val="DefaultParagraphFont"/>
    <w:rsid w:val="00B71B60"/>
    <w:rPr>
      <w:color w:val="0066CC"/>
      <w:u w:val="single"/>
    </w:rPr>
  </w:style>
  <w:style w:type="character" w:customStyle="1" w:styleId="Bodytext">
    <w:name w:val="Body text_"/>
    <w:basedOn w:val="DefaultParagraphFont"/>
    <w:link w:val="3"/>
    <w:rsid w:val="00B71B60"/>
    <w:rPr>
      <w:rFonts w:ascii="David" w:eastAsia="David" w:hAnsi="David" w:cs="David"/>
      <w:shd w:val="clear" w:color="auto" w:fill="FFFFFF"/>
    </w:rPr>
  </w:style>
  <w:style w:type="character" w:customStyle="1" w:styleId="Headerorfooter">
    <w:name w:val="Header or footer_"/>
    <w:basedOn w:val="DefaultParagraphFont"/>
    <w:link w:val="Headerorfooter0"/>
    <w:rsid w:val="00B71B60"/>
    <w:rPr>
      <w:rFonts w:ascii="David" w:eastAsia="David" w:hAnsi="David" w:cs="David"/>
      <w:sz w:val="22"/>
      <w:szCs w:val="22"/>
      <w:shd w:val="clear" w:color="auto" w:fill="FFFFFF"/>
    </w:rPr>
  </w:style>
  <w:style w:type="character" w:customStyle="1" w:styleId="Heading20">
    <w:name w:val="Heading #2_"/>
    <w:basedOn w:val="DefaultParagraphFont"/>
    <w:link w:val="Heading21"/>
    <w:rsid w:val="00B71B60"/>
    <w:rPr>
      <w:rFonts w:ascii="David" w:eastAsia="David" w:hAnsi="David" w:cs="David"/>
      <w:shd w:val="clear" w:color="auto" w:fill="FFFFFF"/>
    </w:rPr>
  </w:style>
  <w:style w:type="character" w:customStyle="1" w:styleId="11">
    <w:name w:val="גוף טקסט1"/>
    <w:basedOn w:val="Bodytext"/>
    <w:rsid w:val="00B71B60"/>
    <w:rPr>
      <w:rFonts w:ascii="David" w:eastAsia="David" w:hAnsi="David" w:cs="David"/>
      <w:color w:val="000000"/>
      <w:spacing w:val="0"/>
      <w:w w:val="100"/>
      <w:position w:val="0"/>
      <w:sz w:val="24"/>
      <w:szCs w:val="24"/>
      <w:shd w:val="clear" w:color="auto" w:fill="FFFFFF"/>
      <w:lang w:val="he-IL" w:eastAsia="he-IL" w:bidi="he-IL"/>
    </w:rPr>
  </w:style>
  <w:style w:type="character" w:customStyle="1" w:styleId="Tablecaption">
    <w:name w:val="Table caption_"/>
    <w:basedOn w:val="DefaultParagraphFont"/>
    <w:link w:val="Tablecaption0"/>
    <w:rsid w:val="00B71B60"/>
    <w:rPr>
      <w:rFonts w:ascii="David" w:eastAsia="David" w:hAnsi="David" w:cs="David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B71B60"/>
    <w:rPr>
      <w:rFonts w:ascii="David" w:eastAsia="David" w:hAnsi="David" w:cs="David"/>
      <w:shd w:val="clear" w:color="auto" w:fill="FFFFFF"/>
    </w:rPr>
  </w:style>
  <w:style w:type="character" w:customStyle="1" w:styleId="Headerorfooter95pt">
    <w:name w:val="Header or footer + 9.5 pt"/>
    <w:basedOn w:val="Headerorfooter"/>
    <w:rsid w:val="00B71B60"/>
    <w:rPr>
      <w:rFonts w:ascii="David" w:eastAsia="David" w:hAnsi="David" w:cs="David"/>
      <w:color w:val="000000"/>
      <w:spacing w:val="0"/>
      <w:w w:val="100"/>
      <w:position w:val="0"/>
      <w:sz w:val="19"/>
      <w:szCs w:val="19"/>
      <w:shd w:val="clear" w:color="auto" w:fill="FFFFFF"/>
      <w:lang w:val="he-IL" w:eastAsia="he-IL" w:bidi="he-IL"/>
    </w:rPr>
  </w:style>
  <w:style w:type="character" w:customStyle="1" w:styleId="Bodytext4">
    <w:name w:val="Body text (4)_"/>
    <w:basedOn w:val="DefaultParagraphFont"/>
    <w:link w:val="Bodytext40"/>
    <w:rsid w:val="00B71B60"/>
    <w:rPr>
      <w:rFonts w:ascii="David" w:eastAsia="David" w:hAnsi="David" w:cs="David"/>
      <w:shd w:val="clear" w:color="auto" w:fill="FFFFFF"/>
      <w:lang w:bidi="en-US"/>
    </w:rPr>
  </w:style>
  <w:style w:type="paragraph" w:customStyle="1" w:styleId="3">
    <w:name w:val="גוף טקסט3"/>
    <w:basedOn w:val="Normal"/>
    <w:link w:val="Bodytext"/>
    <w:rsid w:val="00B71B60"/>
    <w:pPr>
      <w:widowControl w:val="0"/>
      <w:shd w:val="clear" w:color="auto" w:fill="FFFFFF"/>
      <w:spacing w:line="254" w:lineRule="exact"/>
      <w:ind w:hanging="480"/>
    </w:pPr>
    <w:rPr>
      <w:rFonts w:ascii="David" w:eastAsia="David" w:hAnsi="David"/>
      <w:sz w:val="20"/>
      <w:szCs w:val="20"/>
      <w:lang w:eastAsia="en-US"/>
    </w:rPr>
  </w:style>
  <w:style w:type="paragraph" w:customStyle="1" w:styleId="Headerorfooter0">
    <w:name w:val="Header or footer"/>
    <w:basedOn w:val="Normal"/>
    <w:link w:val="Headerorfooter"/>
    <w:rsid w:val="00B71B60"/>
    <w:pPr>
      <w:widowControl w:val="0"/>
      <w:shd w:val="clear" w:color="auto" w:fill="FFFFFF"/>
      <w:spacing w:line="0" w:lineRule="atLeast"/>
    </w:pPr>
    <w:rPr>
      <w:rFonts w:ascii="David" w:eastAsia="David" w:hAnsi="David"/>
      <w:sz w:val="22"/>
      <w:szCs w:val="22"/>
      <w:lang w:eastAsia="en-US"/>
    </w:rPr>
  </w:style>
  <w:style w:type="paragraph" w:customStyle="1" w:styleId="Heading21">
    <w:name w:val="Heading #2"/>
    <w:basedOn w:val="Normal"/>
    <w:link w:val="Heading20"/>
    <w:rsid w:val="00B71B60"/>
    <w:pPr>
      <w:widowControl w:val="0"/>
      <w:shd w:val="clear" w:color="auto" w:fill="FFFFFF"/>
      <w:spacing w:before="240" w:line="514" w:lineRule="exact"/>
      <w:ind w:hanging="380"/>
      <w:jc w:val="center"/>
      <w:outlineLvl w:val="1"/>
    </w:pPr>
    <w:rPr>
      <w:rFonts w:ascii="David" w:eastAsia="David" w:hAnsi="David"/>
      <w:sz w:val="20"/>
      <w:szCs w:val="20"/>
      <w:lang w:eastAsia="en-US"/>
    </w:rPr>
  </w:style>
  <w:style w:type="paragraph" w:customStyle="1" w:styleId="Tablecaption0">
    <w:name w:val="Table caption"/>
    <w:basedOn w:val="Normal"/>
    <w:link w:val="Tablecaption"/>
    <w:rsid w:val="00B71B60"/>
    <w:pPr>
      <w:widowControl w:val="0"/>
      <w:shd w:val="clear" w:color="auto" w:fill="FFFFFF"/>
      <w:spacing w:line="0" w:lineRule="atLeast"/>
    </w:pPr>
    <w:rPr>
      <w:rFonts w:ascii="David" w:eastAsia="David" w:hAnsi="David"/>
      <w:sz w:val="20"/>
      <w:szCs w:val="20"/>
      <w:lang w:eastAsia="en-US"/>
    </w:rPr>
  </w:style>
  <w:style w:type="paragraph" w:customStyle="1" w:styleId="Bodytext30">
    <w:name w:val="Body text (3)"/>
    <w:basedOn w:val="Normal"/>
    <w:link w:val="Bodytext3"/>
    <w:rsid w:val="00B71B60"/>
    <w:pPr>
      <w:widowControl w:val="0"/>
      <w:shd w:val="clear" w:color="auto" w:fill="FFFFFF"/>
      <w:spacing w:before="240" w:line="216" w:lineRule="exact"/>
      <w:jc w:val="center"/>
    </w:pPr>
    <w:rPr>
      <w:rFonts w:ascii="David" w:eastAsia="David" w:hAnsi="David"/>
      <w:sz w:val="20"/>
      <w:szCs w:val="20"/>
      <w:lang w:eastAsia="en-US"/>
    </w:rPr>
  </w:style>
  <w:style w:type="paragraph" w:customStyle="1" w:styleId="Bodytext40">
    <w:name w:val="Body text (4)"/>
    <w:basedOn w:val="Normal"/>
    <w:link w:val="Bodytext4"/>
    <w:rsid w:val="00B71B60"/>
    <w:pPr>
      <w:widowControl w:val="0"/>
      <w:shd w:val="clear" w:color="auto" w:fill="FFFFFF"/>
      <w:bidi w:val="0"/>
      <w:spacing w:after="480" w:line="394" w:lineRule="exact"/>
    </w:pPr>
    <w:rPr>
      <w:rFonts w:ascii="David" w:eastAsia="David" w:hAnsi="David"/>
      <w:sz w:val="20"/>
      <w:szCs w:val="20"/>
      <w:lang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B71B60"/>
    <w:rPr>
      <w:rFonts w:cs="David"/>
      <w:lang w:eastAsia="he-IL"/>
    </w:rPr>
  </w:style>
  <w:style w:type="paragraph" w:styleId="Subtitle">
    <w:name w:val="Subtitle"/>
    <w:basedOn w:val="Heading21"/>
    <w:next w:val="12"/>
    <w:link w:val="SubtitleChar"/>
    <w:uiPriority w:val="11"/>
    <w:qFormat/>
    <w:rsid w:val="00B71B60"/>
    <w:pPr>
      <w:keepNext/>
      <w:keepLines/>
      <w:shd w:val="clear" w:color="auto" w:fill="auto"/>
      <w:spacing w:before="0" w:line="360" w:lineRule="auto"/>
      <w:ind w:firstLine="0"/>
      <w:jc w:val="left"/>
    </w:pPr>
    <w:rPr>
      <w:b/>
      <w:bCs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B71B60"/>
    <w:rPr>
      <w:rFonts w:ascii="David" w:eastAsia="David" w:hAnsi="David" w:cs="David"/>
      <w:b/>
      <w:bCs/>
      <w:sz w:val="28"/>
      <w:szCs w:val="28"/>
      <w:u w:val="single"/>
    </w:rPr>
  </w:style>
  <w:style w:type="table" w:styleId="TableGrid">
    <w:name w:val="Table Grid"/>
    <w:basedOn w:val="TableNormal"/>
    <w:uiPriority w:val="59"/>
    <w:rsid w:val="00B71B60"/>
    <w:pPr>
      <w:widowControl w:val="0"/>
    </w:pPr>
    <w:rPr>
      <w:rFonts w:ascii="Courier New" w:eastAsia="Courier New" w:hAnsi="Courier New" w:cs="Courier New"/>
      <w:sz w:val="24"/>
      <w:szCs w:val="24"/>
      <w:lang w:val="he-IL" w:eastAsia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1"/>
    <w:basedOn w:val="Normal"/>
    <w:link w:val="13"/>
    <w:qFormat/>
    <w:rsid w:val="00B71B60"/>
    <w:pPr>
      <w:widowControl w:val="0"/>
      <w:bidi w:val="0"/>
      <w:spacing w:line="360" w:lineRule="auto"/>
      <w:ind w:right="718"/>
      <w:jc w:val="right"/>
    </w:pPr>
    <w:rPr>
      <w:rFonts w:ascii="David" w:eastAsia="Courier New" w:hAnsi="David"/>
      <w:color w:val="000000"/>
      <w:lang w:val="he-IL"/>
    </w:rPr>
  </w:style>
  <w:style w:type="character" w:customStyle="1" w:styleId="13">
    <w:name w:val="רגיל1 תו"/>
    <w:basedOn w:val="DefaultParagraphFont"/>
    <w:link w:val="12"/>
    <w:rsid w:val="00B71B60"/>
    <w:rPr>
      <w:rFonts w:ascii="David" w:eastAsia="Courier New" w:hAnsi="David" w:cs="David"/>
      <w:color w:val="000000"/>
      <w:sz w:val="24"/>
      <w:szCs w:val="24"/>
      <w:lang w:val="he-IL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stackoverflow.com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quackit.com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ej2.syncfusion.com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npmjs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www.zindell.com/books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online.visual-paradigm.com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reshetech.co.i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nline.visual-paradigm.com/diagram-examples/use-case-diagram/use-case-structuring-template/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il\Application%20Data\Microsoft\Templates\&#1514;&#1489;&#1504;&#1497;&#1514;%20&#1492;&#1502;&#1504;&#1492;&#1500;%20&#1492;&#1499;&#1500;&#1500;&#1497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mtDocumentsCT" ma:contentTypeID="0x010100C568DB52D9D0A14D9B2FDCC96666E9F2007948130EC3DB064584E219954237AF39050108010038E436025776714BB060DB26E4C71BD8" ma:contentTypeVersion="86" ma:contentTypeDescription="" ma:contentTypeScope="" ma:versionID="7f822f49b68b186ed4038351b6ca04ff">
  <xsd:schema xmlns:xsd="http://www.w3.org/2001/XMLSchema" xmlns:xs="http://www.w3.org/2001/XMLSchema" xmlns:p="http://schemas.microsoft.com/office/2006/metadata/properties" xmlns:ns1="http://schemas.microsoft.com/sharepoint/v3" xmlns:ns2="605e85f2-268e-450d-9afb-d305d42b267e" xmlns:ns3="http://schemas.microsoft.com/sharepoint/v4" xmlns:ns4="66d4f5a1-0dd0-43d9-9f6c-c5ab407d47a8" targetNamespace="http://schemas.microsoft.com/office/2006/metadata/properties" ma:root="true" ma:fieldsID="48826f4b81c2078b6eb9dfa50a814274" ns1:_="" ns2:_="" ns3:_="" ns4:_="">
    <xsd:import namespace="http://schemas.microsoft.com/sharepoint/v3"/>
    <xsd:import namespace="605e85f2-268e-450d-9afb-d305d42b267e"/>
    <xsd:import namespace="http://schemas.microsoft.com/sharepoint/v4"/>
    <xsd:import namespace="66d4f5a1-0dd0-43d9-9f6c-c5ab407d47a8"/>
    <xsd:element name="properties">
      <xsd:complexType>
        <xsd:sequence>
          <xsd:element name="documentManagement">
            <xsd:complexType>
              <xsd:all>
                <xsd:element ref="ns2:GovXMainTitle" minOccurs="0"/>
                <xsd:element ref="ns2:GovXDescription" minOccurs="0"/>
                <xsd:element ref="ns2:GovXDescriptionImg" minOccurs="0"/>
                <xsd:element ref="ns2:GovXContentSection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RollupImage" minOccurs="0"/>
                <xsd:element ref="ns1:Audience" minOccurs="0"/>
                <xsd:element ref="ns2:GovXEventDate" minOccurs="0"/>
                <xsd:element ref="ns2:GovXRobotsFollow" minOccurs="0"/>
                <xsd:element ref="ns2:GovXRobotsIndex" minOccurs="0"/>
                <xsd:element ref="ns2:GovXLanguage" minOccurs="0"/>
                <xsd:element ref="ns2:NewStatus" minOccurs="0"/>
                <xsd:element ref="ns2:MMDSubjectsTaxHTField0" minOccurs="0"/>
                <xsd:element ref="ns2:MMDAudienceTaxHTField0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2:TaxCatchAll" minOccurs="0"/>
                <xsd:element ref="ns2:TaxCatchAllLabel" minOccurs="0"/>
                <xsd:element ref="ns2:hd629a283e1e41e7b148932bae66dfc5" minOccurs="0"/>
                <xsd:element ref="ns2:MMDTypesTaxHTField0" minOccurs="0"/>
                <xsd:element ref="ns3:IconOverlay" minOccurs="0"/>
                <xsd:element ref="ns1:URL" minOccurs="0"/>
                <xsd:element ref="ns2:MMDUnitsNameTaxHTField0" minOccurs="0"/>
                <xsd:element ref="ns2:RelatedUnits" minOccurs="0"/>
                <xsd:element ref="ns4:Hamadan" minOccurs="0"/>
                <xsd:element ref="ns4:StepMadaan" minOccurs="0"/>
                <xsd:element ref="ns4:RelevantProcedure" minOccurs="0"/>
                <xsd:element ref="ns2:HiddenURL" minOccurs="0"/>
                <xsd:element ref="ns4:MaslolimMerkazHashkaot" minOccurs="0"/>
                <xsd:element ref="ns2:MMDKeywordsTaxHTField0" minOccurs="0"/>
                <xsd:element ref="ns1:RoutingRuleExternal"/>
                <xsd:element ref="ns2:IsAccessi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0" nillable="true" ma:displayName="מתזמן תאריך התחלה" ma:hidden="true" ma:internalName="PublishingStartDate" ma:readOnly="false">
      <xsd:simpleType>
        <xsd:restriction base="dms:Unknown"/>
      </xsd:simpleType>
    </xsd:element>
    <xsd:element name="PublishingExpirationDate" ma:index="11" nillable="true" ma:displayName="מתזמן תאריך סיום" ma:hidden="true" ma:internalName="PublishingExpirationDate" ma:readOnly="false">
      <xsd:simpleType>
        <xsd:restriction base="dms:Unknown"/>
      </xsd:simpleType>
    </xsd:element>
    <xsd:element name="PublishingContact" ma:index="12" nillable="true" ma:displayName="איש קשר" ma:hidden="true" ma:list="UserInfo" ma:internalName="PublishingContact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3" nillable="true" ma:displayName="כתובת הדואר האלקטרוני של איש הקשר" ma:hidden="true" ma:internalName="PublishingContactEmail" ma:readOnly="false">
      <xsd:simpleType>
        <xsd:restriction base="dms:Text">
          <xsd:maxLength value="255"/>
        </xsd:restriction>
      </xsd:simpleType>
    </xsd:element>
    <xsd:element name="PublishingContactName" ma:index="14" nillable="true" ma:displayName="שם איש קשר" ma:hidden="true" ma:internalName="PublishingContactName" ma:readOnly="false">
      <xsd:simpleType>
        <xsd:restriction base="dms:Text">
          <xsd:maxLength value="255"/>
        </xsd:restriction>
      </xsd:simpleType>
    </xsd:element>
    <xsd:element name="PublishingContactPicture" ma:index="15" nillable="true" ma:displayName="תמונת איש הקשר" ma:format="Image" ma:hidden="true" ma:internalName="PublishingContactPictur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6" nillable="true" ma:displayName="תמונת סיכום" ma:hidden="true" ma:internalName="PublishingRollupImage" ma:readOnly="false">
      <xsd:simpleType>
        <xsd:restriction base="dms:Unknown"/>
      </xsd:simpleType>
    </xsd:element>
    <xsd:element name="Audience" ma:index="17" nillable="true" ma:displayName="קהלי יעד" ma:description="" ma:hidden="true" ma:internalName="Audience" ma:readOnly="false">
      <xsd:simpleType>
        <xsd:restriction base="dms:Unknown"/>
      </xsd:simpleType>
    </xsd:element>
    <xsd:element name="PublishingPageLayout" ma:index="27" nillable="true" ma:displayName="פריסת דף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28" nillable="true" ma:displayName="מזהה קבוצת וריאציות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29" nillable="true" ma:displayName="קישור יחסי גומלין של וריאציות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RL" ma:index="39" nillable="true" ma:displayName="כתובת URL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outingRuleExternal" ma:index="50" ma:displayName="ניתוב למיקום חיצוני" ma:internalName="RoutingRuleExternal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e85f2-268e-450d-9afb-d305d42b267e" elementFormDefault="qualified">
    <xsd:import namespace="http://schemas.microsoft.com/office/2006/documentManagement/types"/>
    <xsd:import namespace="http://schemas.microsoft.com/office/infopath/2007/PartnerControls"/>
    <xsd:element name="GovXMainTitle" ma:index="2" nillable="true" ma:displayName="שם השירות" ma:internalName="GovXMainTitle">
      <xsd:simpleType>
        <xsd:restriction base="dms:Text">
          <xsd:maxLength value="255"/>
        </xsd:restriction>
      </xsd:simpleType>
    </xsd:element>
    <xsd:element name="GovXDescription" ma:index="3" nillable="true" ma:displayName="GovXDescription" ma:internalName="GovXDescription">
      <xsd:simpleType>
        <xsd:restriction base="dms:Note">
          <xsd:maxLength value="255"/>
        </xsd:restriction>
      </xsd:simpleType>
    </xsd:element>
    <xsd:element name="GovXDescriptionImg" ma:index="7" nillable="true" ma:displayName="GovXDescriptionImg" ma:internalName="GovXDescriptionImg">
      <xsd:simpleType>
        <xsd:restriction base="dms:Unknown"/>
      </xsd:simpleType>
    </xsd:element>
    <xsd:element name="GovXContentSection" ma:index="8" nillable="true" ma:displayName="תקציר הדף" ma:hidden="true" ma:internalName="GovXContentSection" ma:readOnly="false">
      <xsd:simpleType>
        <xsd:restriction base="dms:Unknown"/>
      </xsd:simpleType>
    </xsd:element>
    <xsd:element name="GovXEventDate" ma:index="18" nillable="true" ma:displayName="GovXEventDate" ma:format="DateTime" ma:hidden="true" ma:internalName="GovXEventDate" ma:readOnly="false">
      <xsd:simpleType>
        <xsd:restriction base="dms:DateTime"/>
      </xsd:simpleType>
    </xsd:element>
    <xsd:element name="GovXRobotsFollow" ma:index="19" nillable="true" ma:displayName="GovXRobotsFollow" ma:default="1" ma:internalName="GovXRobotsFollow">
      <xsd:simpleType>
        <xsd:restriction base="dms:Boolean"/>
      </xsd:simpleType>
    </xsd:element>
    <xsd:element name="GovXRobotsIndex" ma:index="20" nillable="true" ma:displayName="GovXRobotsIndex" ma:default="1" ma:internalName="GovXRobotsIndex">
      <xsd:simpleType>
        <xsd:restriction base="dms:Boolean"/>
      </xsd:simpleType>
    </xsd:element>
    <xsd:element name="GovXLanguage" ma:index="21" nillable="true" ma:displayName="GovXLanguage" ma:internalName="GovXLanguage">
      <xsd:simpleType>
        <xsd:restriction base="dms:Unknown"/>
      </xsd:simpleType>
    </xsd:element>
    <xsd:element name="NewStatus" ma:index="22" nillable="true" ma:displayName="NewStatus" ma:hidden="true" ma:internalName="NewStatus" ma:readOnly="false">
      <xsd:simpleType>
        <xsd:restriction base="dms:Text"/>
      </xsd:simpleType>
    </xsd:element>
    <xsd:element name="MMDSubjectsTaxHTField0" ma:index="24" nillable="true" ma:taxonomy="true" ma:internalName="MMDSubjectsTaxHTField0" ma:taxonomyFieldName="MMDSubjects" ma:displayName="נושאים" ma:readOnly="false" ma:default="" ma:fieldId="{d4be236a-0356-4000-8c21-7c99900f1b40}" ma:taxonomyMulti="true" ma:sspId="2d5cfe0b-92d6-45e7-9728-978dd18bac77" ma:termSetId="a239ac66-6e19-4894-9a6d-0b635cdc56b4" ma:anchorId="3d199f33-0334-4fb9-a28c-1825654b603d" ma:open="false" ma:isKeyword="false">
      <xsd:complexType>
        <xsd:sequence>
          <xsd:element ref="pc:Terms" minOccurs="0" maxOccurs="1"/>
        </xsd:sequence>
      </xsd:complexType>
    </xsd:element>
    <xsd:element name="MMDAudienceTaxHTField0" ma:index="26" nillable="true" ma:taxonomy="true" ma:internalName="MMDAudienceTaxHTField0" ma:taxonomyFieldName="MMDAudience" ma:displayName="MMDAudience" ma:default="" ma:fieldId="{3c15929f-8c37-40c6-8d45-39d2a27c8ebd}" ma:taxonomyMulti="true" ma:sspId="2d5cfe0b-92d6-45e7-9728-978dd18bac77" ma:termSetId="a239ac66-6e19-4894-9a6d-0b635cdc56b4" ma:anchorId="293e6317-d625-4045-86b8-b7c79c02edb4" ma:open="false" ma:isKeyword="false">
      <xsd:complexType>
        <xsd:sequence>
          <xsd:element ref="pc:Terms" minOccurs="0" maxOccurs="1"/>
        </xsd:sequence>
      </xsd:complexType>
    </xsd:element>
    <xsd:element name="TaxCatchAll" ma:index="34" nillable="true" ma:displayName="עמודת 'תפוס הכל' של טקסונומיה" ma:hidden="true" ma:list="{4ea5708e-0740-470e-a7ce-b06ee08034f5}" ma:internalName="TaxCatchAll" ma:showField="CatchAllData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5" nillable="true" ma:displayName="עמודת 'תפוס הכל' של טקסונומיה1" ma:hidden="true" ma:list="{4ea5708e-0740-470e-a7ce-b06ee08034f5}" ma:internalName="TaxCatchAllLabel" ma:readOnly="true" ma:showField="CatchAllDataLabel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d629a283e1e41e7b148932bae66dfc5" ma:index="36" nillable="true" ma:taxonomy="true" ma:internalName="hd629a283e1e41e7b148932bae66dfc5" ma:taxonomyFieldName="MMDRelatedUnits" ma:displayName="יחידות קשורות" ma:default="" ma:fieldId="{1d629a28-3e1e-41e7-b148-932bae66dfc5}" ma:taxonomyMulti="true" ma:sspId="2d5cfe0b-92d6-45e7-9728-978dd18bac77" ma:termSetId="a239ac66-6e19-4894-9a6d-0b635cdc56b4" ma:anchorId="3bedd0f0-7648-42b6-8482-dc552c7f0340" ma:open="false" ma:isKeyword="false">
      <xsd:complexType>
        <xsd:sequence>
          <xsd:element ref="pc:Terms" minOccurs="0" maxOccurs="1"/>
        </xsd:sequence>
      </xsd:complexType>
    </xsd:element>
    <xsd:element name="MMDTypesTaxHTField0" ma:index="37" nillable="true" ma:taxonomy="true" ma:internalName="MMDTypesTaxHTField0" ma:taxonomyFieldName="MMDTypes" ma:displayName="סוג מסמך" ma:default="" ma:fieldId="{fa0486b9-0a56-4dae-8d9d-1d0e3ed62ab8}" ma:sspId="2d5cfe0b-92d6-45e7-9728-978dd18bac77" ma:termSetId="a239ac66-6e19-4894-9a6d-0b635cdc56b4" ma:anchorId="b004abf7-d52f-4e04-bc60-f14f3738b736" ma:open="false" ma:isKeyword="false">
      <xsd:complexType>
        <xsd:sequence>
          <xsd:element ref="pc:Terms" minOccurs="0" maxOccurs="1"/>
        </xsd:sequence>
      </xsd:complexType>
    </xsd:element>
    <xsd:element name="MMDUnitsNameTaxHTField0" ma:index="41" nillable="true" ma:taxonomy="true" ma:internalName="MMDUnitsNameTaxHTField0" ma:taxonomyFieldName="MMDUnitsName" ma:displayName="MMDUnitsName" ma:readOnly="false" ma:default="" ma:fieldId="{650b01ae-ebd3-442b-8817-15405c5daf08}" ma:sspId="2d5cfe0b-92d6-45e7-9728-978dd18bac77" ma:termSetId="a239ac66-6e19-4894-9a6d-0b635cdc56b4" ma:anchorId="3bedd0f0-7648-42b6-8482-dc552c7f0340" ma:open="false" ma:isKeyword="false">
      <xsd:complexType>
        <xsd:sequence>
          <xsd:element ref="pc:Terms" minOccurs="0" maxOccurs="1"/>
        </xsd:sequence>
      </xsd:complexType>
    </xsd:element>
    <xsd:element name="RelatedUnits" ma:index="42" nillable="true" ma:displayName="RelatedUnits" ma:hidden="true" ma:internalName="RelatedUnits" ma:readOnly="false">
      <xsd:simpleType>
        <xsd:restriction base="dms:Unknown"/>
      </xsd:simpleType>
    </xsd:element>
    <xsd:element name="HiddenURL" ma:index="46" nillable="true" ma:displayName="HiddenURL" ma:format="Hyperlink" ma:internalName="Hidden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MDKeywordsTaxHTField0" ma:index="49" nillable="true" ma:taxonomy="true" ma:internalName="MMDKeywordsTaxHTField0" ma:taxonomyFieldName="MMDKeywords" ma:displayName="MMDKeywords" ma:default="" ma:fieldId="{14078ffa-c3ef-405c-99c7-77c66477e901}" ma:taxonomyMulti="true" ma:sspId="2d5cfe0b-92d6-45e7-9728-978dd18bac77" ma:termSetId="a239ac66-6e19-4894-9a6d-0b635cdc56b4" ma:anchorId="b97634dc-aac3-4b49-82c1-8f6ffe388c62" ma:open="false" ma:isKeyword="false">
      <xsd:complexType>
        <xsd:sequence>
          <xsd:element ref="pc:Terms" minOccurs="0" maxOccurs="1"/>
        </xsd:sequence>
      </xsd:complexType>
    </xsd:element>
    <xsd:element name="IsAccessible" ma:index="51" nillable="true" ma:displayName="האם המסמך נגיש?" ma:default="0" ma:internalName="IsAccessibl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4f5a1-0dd0-43d9-9f6c-c5ab407d47a8" elementFormDefault="qualified">
    <xsd:import namespace="http://schemas.microsoft.com/office/2006/documentManagement/types"/>
    <xsd:import namespace="http://schemas.microsoft.com/office/infopath/2007/PartnerControls"/>
    <xsd:element name="Hamadan" ma:index="43" nillable="true" ma:displayName="תכנית" ma:format="Dropdown" ma:internalName="Hamadan">
      <xsd:simpleType>
        <xsd:restriction base="dms:Choice">
          <xsd:enumeration value="קרן המופ"/>
          <xsd:enumeration value="החממות הטכנולוגיות"/>
          <xsd:enumeration value="מסלולי מגנ&quot;ט"/>
          <xsd:enumeration value="מסלולים בינלאומיים"/>
          <xsd:enumeration value="תנופה"/>
          <xsd:enumeration value="מיסוי והשקעות"/>
          <xsd:enumeration value="קרן תמורה"/>
          <xsd:enumeration value="ויזות חדשנות"/>
        </xsd:restriction>
      </xsd:simpleType>
    </xsd:element>
    <xsd:element name="StepMadaan" ma:index="44" nillable="true" ma:displayName="שלב בתהליך" ma:format="Dropdown" ma:internalName="StepMadaan">
      <xsd:simpleType>
        <xsd:restriction base="dms:Choice">
          <xsd:enumeration value="אישור"/>
          <xsd:enumeration value="בדיקה"/>
          <xsd:enumeration value="בקשה"/>
          <xsd:enumeration value="סגירה"/>
          <xsd:enumeration value="תמלוגים"/>
          <xsd:enumeration value="ביצוע"/>
          <xsd:enumeration value="מיסוי והשקעות"/>
          <xsd:enumeration value="ערעור"/>
          <xsd:enumeration value="בנק"/>
        </xsd:restriction>
      </xsd:simpleType>
    </xsd:element>
    <xsd:element name="RelevantProcedure" ma:index="45" nillable="true" ma:displayName="RelevantProcedure" ma:description="נוהל קשור" ma:internalName="RelevantProcedure">
      <xsd:simpleType>
        <xsd:restriction base="dms:Unknown"/>
      </xsd:simpleType>
    </xsd:element>
    <xsd:element name="MaslolimMerkazHashkaot" ma:index="47" nillable="true" ma:displayName="מסלולים" ma:description="לכאו יש להזין שמות מסלולים של מרכז ההשקעות" ma:format="Dropdown" ma:internalName="MaslolimMerkazHashkaot">
      <xsd:simpleType>
        <xsd:restriction base="dms:Choice">
          <xsd:enumeration value="מסלול מענקים"/>
          <xsd:enumeration value="מסלולי תעסוקה"/>
          <xsd:enumeration value="מסלולי כלכלה ירוקה"/>
          <xsd:enumeration value="השכרה למגורים"/>
          <xsd:enumeration value="מסלולים מיוחדים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3" ma:displayName="סוג תוכן"/>
        <xsd:element ref="dc:title" minOccurs="0" maxOccurs="1" ma:index="1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Contact xmlns="http://schemas.microsoft.com/sharepoint/v3">
      <UserInfo>
        <DisplayName/>
        <AccountId xsi:nil="true"/>
        <AccountType/>
      </UserInfo>
    </PublishingContact>
    <Hamadan xmlns="66d4f5a1-0dd0-43d9-9f6c-c5ab407d47a8" xsi:nil="true"/>
    <GovXEventDate xmlns="605e85f2-268e-450d-9afb-d305d42b267e" xsi:nil="true"/>
    <GovXRobotsFollow xmlns="605e85f2-268e-450d-9afb-d305d42b267e">true</GovXRobotsFollow>
    <PublishingRollupImage xmlns="http://schemas.microsoft.com/sharepoint/v3" xsi:nil="true"/>
    <URL xmlns="http://schemas.microsoft.com/sharepoint/v3">
      <Url xsi:nil="true"/>
      <Description xsi:nil="true"/>
    </URL>
    <MMDTypesTaxHTField0 xmlns="605e85f2-268e-450d-9afb-d305d42b26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טופס פיזי</TermName>
          <TermId xmlns="http://schemas.microsoft.com/office/infopath/2007/PartnerControls">92b18d73-8706-49da-843e-7c037b2962e5</TermId>
        </TermInfo>
      </Terms>
    </MMDTypesTaxHTField0>
    <NewStatus xmlns="605e85f2-268e-450d-9afb-d305d42b267e" xsi:nil="true"/>
    <PublishingContactEmail xmlns="http://schemas.microsoft.com/sharepoint/v3" xsi:nil="true"/>
    <MMDSubjectsTaxHTField0 xmlns="605e85f2-268e-450d-9afb-d305d42b26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הכשרה מקצועית</TermName>
          <TermId xmlns="http://schemas.microsoft.com/office/infopath/2007/PartnerControls">6650eb09-e5e6-4c97-b8d6-4c766ecc6fbf</TermId>
        </TermInfo>
      </Terms>
    </MMDSubjectsTaxHTField0>
    <GovXLanguage xmlns="605e85f2-268e-450d-9afb-d305d42b267e">heIL</GovXLanguage>
    <PublishingStartDate xmlns="http://schemas.microsoft.com/sharepoint/v3" xsi:nil="true"/>
    <RelevantProcedure xmlns="66d4f5a1-0dd0-43d9-9f6c-c5ab407d47a8" xsi:nil="true"/>
    <GovXMainTitle xmlns="605e85f2-268e-450d-9afb-d305d42b267e">טופס הצעה לפרויקט גמר (חוזר מנהל מה"ט 11-4-51 – נספח מס' 1 )</GovXMainTitle>
    <hd629a283e1e41e7b148932bae66dfc5 xmlns="605e85f2-268e-450d-9afb-d305d42b26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מה＂ט - המכון הממשלתי להכשרה בטכנולוגיה ומדע</TermName>
          <TermId xmlns="http://schemas.microsoft.com/office/infopath/2007/PartnerControls">244ba301-aeb4-4e5a-8c91-a014fc547c41</TermId>
        </TermInfo>
      </Terms>
    </hd629a283e1e41e7b148932bae66dfc5>
    <PublishingVariationRelationshipLinkFieldID xmlns="http://schemas.microsoft.com/sharepoint/v3">
      <Url xsi:nil="true"/>
      <Description xsi:nil="true"/>
    </PublishingVariationRelationshipLinkFieldID>
    <RelatedUnits xmlns="605e85f2-268e-450d-9afb-d305d42b267e" xsi:nil="true"/>
    <TaxCatchAll xmlns="605e85f2-268e-450d-9afb-d305d42b267e">
      <Value>74</Value>
      <Value>127</Value>
      <Value>166</Value>
    </TaxCatchAll>
    <MaslolimMerkazHashkaot xmlns="66d4f5a1-0dd0-43d9-9f6c-c5ab407d47a8" xsi:nil="true"/>
    <MMDAudienceTaxHTField0 xmlns="605e85f2-268e-450d-9afb-d305d42b267e">
      <Terms xmlns="http://schemas.microsoft.com/office/infopath/2007/PartnerControls"/>
    </MMDAudienceTaxHTField0>
    <Audience xmlns="http://schemas.microsoft.com/sharepoint/v3" xsi:nil="true"/>
    <GovXContentSection xmlns="605e85f2-268e-450d-9afb-d305d42b267e" xsi:nil="true"/>
    <MMDUnitsNameTaxHTField0 xmlns="605e85f2-268e-450d-9afb-d305d42b267e">
      <Terms xmlns="http://schemas.microsoft.com/office/infopath/2007/PartnerControls"/>
    </MMDUnitsNameTaxHTField0>
    <GovXDescription xmlns="605e85f2-268e-450d-9afb-d305d42b267e" xsi:nil="true"/>
    <GovXDescriptionImg xmlns="605e85f2-268e-450d-9afb-d305d42b267e" xsi:nil="true"/>
    <StepMadaan xmlns="66d4f5a1-0dd0-43d9-9f6c-c5ab407d47a8" xsi:nil="true"/>
    <IconOverlay xmlns="http://schemas.microsoft.com/sharepoint/v4" xsi:nil="true"/>
    <RoutingRuleExternal xmlns="http://schemas.microsoft.com/sharepoint/v3">false</RoutingRuleExternal>
    <PublishingVariationGroupID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GovXRobotsIndex xmlns="605e85f2-268e-450d-9afb-d305d42b267e">true</GovXRobotsIndex>
    <HiddenURL xmlns="605e85f2-268e-450d-9afb-d305d42b267e">
      <Url xsi:nil="true"/>
      <Description xsi:nil="true"/>
    </HiddenURL>
    <PublishingContactName xmlns="http://schemas.microsoft.com/sharepoint/v3" xsi:nil="true"/>
    <MMDKeywordsTaxHTField0 xmlns="605e85f2-268e-450d-9afb-d305d42b267e">
      <Terms xmlns="http://schemas.microsoft.com/office/infopath/2007/PartnerControls"/>
    </MMDKeywordsTaxHTField0>
    <IsAccessible xmlns="605e85f2-268e-450d-9afb-d305d42b267e">false</IsAccessibl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4A89A7-9A80-44F0-846C-5172ADF47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5e85f2-268e-450d-9afb-d305d42b267e"/>
    <ds:schemaRef ds:uri="http://schemas.microsoft.com/sharepoint/v4"/>
    <ds:schemaRef ds:uri="66d4f5a1-0dd0-43d9-9f6c-c5ab407d4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A32810-07E6-4FA4-A461-80421E8FC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6d4f5a1-0dd0-43d9-9f6c-c5ab407d47a8"/>
    <ds:schemaRef ds:uri="605e85f2-268e-450d-9afb-d305d42b267e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73CC740-7BA5-44EB-92DB-670F05E97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המנהל הכללי.dot</Template>
  <TotalTime>1</TotalTime>
  <Pages>10</Pages>
  <Words>1343</Words>
  <Characters>7656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טופס הצעה לפרויקט גמר (חוזר מנהל מה"ט 11-4-51 – נספח מס' 1 )</vt:lpstr>
      <vt:lpstr>טופס הצעה לפרויקט גמר (חוזר מנהל מה"ט 11-4-51 – נספח מס' 1 )</vt:lpstr>
    </vt:vector>
  </TitlesOfParts>
  <Company>משרד התעשייה והמסחר</Company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טופס הצעה לפרויקט גמר (חוזר מנהל מה"ט 11-4-51 – נספח מס' 1 )</dc:title>
  <dc:creator>chanil</dc:creator>
  <cp:lastModifiedBy>Pesya Epstein</cp:lastModifiedBy>
  <cp:revision>2</cp:revision>
  <cp:lastPrinted>2021-01-19T16:52:00Z</cp:lastPrinted>
  <dcterms:created xsi:type="dcterms:W3CDTF">2021-01-23T23:11:00Z</dcterms:created>
  <dcterms:modified xsi:type="dcterms:W3CDTF">2021-01-23T23:11:00Z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85400</vt:r8>
  </property>
  <property fmtid="{D5CDD505-2E9C-101B-9397-08002B2CF9AE}" pid="3" name="MMDRelatedUnits">
    <vt:lpwstr>74;#מה＂ט - המכון הממשלתי להכשרה בטכנולוגיה ומדע|244ba301-aeb4-4e5a-8c91-a014fc547c41</vt:lpwstr>
  </property>
  <property fmtid="{D5CDD505-2E9C-101B-9397-08002B2CF9AE}" pid="4" name="MMDUnitsName">
    <vt:lpwstr/>
  </property>
  <property fmtid="{D5CDD505-2E9C-101B-9397-08002B2CF9AE}" pid="5" name="ContentTypeId">
    <vt:lpwstr>0x010100C568DB52D9D0A14D9B2FDCC96666E9F2007948130EC3DB064584E219954237AF39050108010038E436025776714BB060DB26E4C71BD8</vt:lpwstr>
  </property>
  <property fmtid="{D5CDD505-2E9C-101B-9397-08002B2CF9AE}" pid="6" name="MMDKeywords">
    <vt:lpwstr/>
  </property>
  <property fmtid="{D5CDD505-2E9C-101B-9397-08002B2CF9AE}" pid="7" name="MMDAudience">
    <vt:lpwstr/>
  </property>
  <property fmtid="{D5CDD505-2E9C-101B-9397-08002B2CF9AE}" pid="8" name="MMDSubjects">
    <vt:lpwstr>166;#הכשרה מקצועית|6650eb09-e5e6-4c97-b8d6-4c766ecc6fbf</vt:lpwstr>
  </property>
  <property fmtid="{D5CDD505-2E9C-101B-9397-08002B2CF9AE}" pid="9" name="MMDTypes">
    <vt:lpwstr>127;#טופס פיזי|92b18d73-8706-49da-843e-7c037b2962e5</vt:lpwstr>
  </property>
</Properties>
</file>